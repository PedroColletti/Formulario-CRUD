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982F" w14:textId="3229E292" w:rsidR="00960BBF" w:rsidRPr="00664425" w:rsidRDefault="00672DE0" w:rsidP="00BE1A39">
      <w:pPr>
        <w:jc w:val="center"/>
        <w:rPr>
          <w:rFonts w:cstheme="majorHAnsi"/>
          <w:b/>
          <w:bCs/>
          <w:sz w:val="40"/>
          <w:szCs w:val="40"/>
        </w:rPr>
      </w:pPr>
      <w:r w:rsidRPr="00664425">
        <w:rPr>
          <w:rFonts w:cstheme="majorHAnsi"/>
          <w:b/>
          <w:sz w:val="28"/>
          <w:szCs w:val="28"/>
        </w:rPr>
        <w:t>DOC_SOFWARE_</w:t>
      </w:r>
      <w:r w:rsidR="00BE1A39">
        <w:rPr>
          <w:rFonts w:cstheme="majorHAnsi"/>
          <w:b/>
          <w:sz w:val="28"/>
          <w:szCs w:val="28"/>
        </w:rPr>
        <w:t>SISTEMA_BEONUP</w:t>
      </w:r>
    </w:p>
    <w:p w14:paraId="48183E42" w14:textId="77777777" w:rsidR="00960BBF" w:rsidRPr="00664425" w:rsidRDefault="00960BBF" w:rsidP="00960BBF">
      <w:pPr>
        <w:jc w:val="center"/>
        <w:rPr>
          <w:b/>
        </w:rPr>
      </w:pPr>
    </w:p>
    <w:p w14:paraId="65193521" w14:textId="77777777" w:rsidR="00960BBF" w:rsidRPr="00664425" w:rsidRDefault="00960BBF" w:rsidP="00960BBF">
      <w:pPr>
        <w:rPr>
          <w:b/>
        </w:rPr>
      </w:pPr>
    </w:p>
    <w:p w14:paraId="131813F3" w14:textId="77777777" w:rsidR="00960BBF" w:rsidRPr="00664425" w:rsidRDefault="00960BBF" w:rsidP="00960BBF">
      <w:pPr>
        <w:jc w:val="right"/>
        <w:rPr>
          <w:b/>
        </w:rPr>
      </w:pPr>
    </w:p>
    <w:p w14:paraId="1DC20667" w14:textId="77777777" w:rsidR="00960BBF" w:rsidRPr="00664425" w:rsidRDefault="00960BBF" w:rsidP="00960BBF">
      <w:pPr>
        <w:jc w:val="right"/>
        <w:rPr>
          <w:b/>
        </w:rPr>
      </w:pPr>
    </w:p>
    <w:p w14:paraId="377C6EF1" w14:textId="77777777" w:rsidR="00960BBF" w:rsidRPr="00664425" w:rsidRDefault="00960BBF" w:rsidP="00960BBF">
      <w:pPr>
        <w:jc w:val="right"/>
        <w:rPr>
          <w:bCs/>
          <w:sz w:val="32"/>
          <w:szCs w:val="32"/>
        </w:rPr>
      </w:pPr>
    </w:p>
    <w:p w14:paraId="3BB8DF01" w14:textId="77777777" w:rsidR="00960BBF" w:rsidRPr="00664425" w:rsidRDefault="00960BBF" w:rsidP="00960BBF">
      <w:pPr>
        <w:jc w:val="right"/>
        <w:rPr>
          <w:bCs/>
          <w:sz w:val="32"/>
          <w:szCs w:val="32"/>
        </w:rPr>
      </w:pPr>
    </w:p>
    <w:p w14:paraId="3E4FFFD5" w14:textId="77777777" w:rsidR="00960BBF" w:rsidRPr="00664425" w:rsidRDefault="00960BBF" w:rsidP="00960BBF">
      <w:pPr>
        <w:jc w:val="right"/>
        <w:rPr>
          <w:bCs/>
          <w:sz w:val="32"/>
          <w:szCs w:val="32"/>
        </w:rPr>
      </w:pPr>
    </w:p>
    <w:p w14:paraId="1E165962" w14:textId="77777777" w:rsidR="00960BBF" w:rsidRPr="00664425" w:rsidRDefault="00960BBF" w:rsidP="00960BBF">
      <w:pPr>
        <w:jc w:val="right"/>
        <w:rPr>
          <w:bCs/>
          <w:sz w:val="32"/>
          <w:szCs w:val="32"/>
        </w:rPr>
      </w:pPr>
    </w:p>
    <w:p w14:paraId="5A6FD79F" w14:textId="77777777" w:rsidR="00960BBF" w:rsidRPr="00664425" w:rsidRDefault="00960BBF" w:rsidP="00960BBF">
      <w:pPr>
        <w:jc w:val="right"/>
        <w:rPr>
          <w:bCs/>
          <w:sz w:val="32"/>
          <w:szCs w:val="32"/>
        </w:rPr>
      </w:pPr>
    </w:p>
    <w:p w14:paraId="0FAFD27F" w14:textId="305CCD62" w:rsidR="00960BBF" w:rsidRPr="00947365" w:rsidRDefault="00672DE0" w:rsidP="00960BBF">
      <w:pPr>
        <w:jc w:val="right"/>
        <w:rPr>
          <w:rFonts w:cstheme="majorHAnsi"/>
          <w:b/>
          <w:sz w:val="28"/>
          <w:szCs w:val="28"/>
        </w:rPr>
      </w:pPr>
      <w:r w:rsidRPr="00947365">
        <w:rPr>
          <w:rFonts w:cstheme="majorHAnsi"/>
          <w:b/>
          <w:sz w:val="28"/>
          <w:szCs w:val="28"/>
        </w:rPr>
        <w:t>DOCUMENTAÇÃO DE SOFTWARE</w:t>
      </w:r>
    </w:p>
    <w:p w14:paraId="672AFC8B" w14:textId="34011CB2" w:rsidR="00960BBF" w:rsidRPr="00672DE0" w:rsidRDefault="00A264E4" w:rsidP="00A264E4">
      <w:pPr>
        <w:jc w:val="right"/>
        <w:rPr>
          <w:rFonts w:asciiTheme="majorHAnsi" w:hAnsiTheme="majorHAnsi" w:cstheme="majorHAnsi"/>
          <w:sz w:val="24"/>
          <w:szCs w:val="24"/>
        </w:rPr>
      </w:pPr>
      <w:r w:rsidRPr="00947365">
        <w:rPr>
          <w:sz w:val="32"/>
          <w:szCs w:val="32"/>
        </w:rPr>
        <w:tab/>
        <w:t xml:space="preserve">   </w:t>
      </w:r>
      <w:r w:rsidR="00BE1A39">
        <w:rPr>
          <w:rFonts w:cstheme="majorHAnsi"/>
          <w:sz w:val="24"/>
          <w:szCs w:val="24"/>
        </w:rPr>
        <w:t>Sistema BeOnUp</w:t>
      </w:r>
    </w:p>
    <w:p w14:paraId="63BC1721" w14:textId="65DF4EC7" w:rsidR="00F83199" w:rsidRPr="000C41C8" w:rsidRDefault="00BE1A39" w:rsidP="00960BBF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42DE1ADC" wp14:editId="20C76C24">
            <wp:extent cx="2909455" cy="29094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79" cy="29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433A" w14:textId="7DA6CD8E" w:rsidR="00F83199" w:rsidRPr="000C41C8" w:rsidRDefault="00F83199" w:rsidP="00960BBF">
      <w:pPr>
        <w:jc w:val="right"/>
        <w:rPr>
          <w:sz w:val="32"/>
          <w:szCs w:val="32"/>
        </w:rPr>
      </w:pPr>
    </w:p>
    <w:p w14:paraId="6DAFD3AC" w14:textId="44C57F05" w:rsidR="00F83199" w:rsidRPr="000C41C8" w:rsidRDefault="00A94557" w:rsidP="00A94557">
      <w:pPr>
        <w:tabs>
          <w:tab w:val="left" w:pos="932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D5851E4" w14:textId="77777777" w:rsidR="00960BBF" w:rsidRPr="000C41C8" w:rsidRDefault="00960BBF" w:rsidP="00960BBF">
      <w:pPr>
        <w:rPr>
          <w:b/>
        </w:rPr>
      </w:pPr>
    </w:p>
    <w:p w14:paraId="104A5A98" w14:textId="77777777" w:rsidR="00960BBF" w:rsidRPr="000C41C8" w:rsidRDefault="00960BBF" w:rsidP="00960BBF">
      <w:pPr>
        <w:rPr>
          <w:b/>
        </w:rPr>
      </w:pPr>
    </w:p>
    <w:p w14:paraId="0F8226A1" w14:textId="77777777" w:rsidR="00960BBF" w:rsidRPr="000C41C8" w:rsidRDefault="00960BBF" w:rsidP="00960BBF">
      <w:pPr>
        <w:rPr>
          <w:b/>
        </w:rPr>
      </w:pPr>
    </w:p>
    <w:p w14:paraId="0F10A4D1" w14:textId="77777777" w:rsidR="00960BBF" w:rsidRPr="000C41C8" w:rsidRDefault="00960BBF" w:rsidP="00960BBF">
      <w:pPr>
        <w:rPr>
          <w:b/>
        </w:rPr>
      </w:pPr>
    </w:p>
    <w:p w14:paraId="0C8F8D7E" w14:textId="77777777" w:rsidR="00960BBF" w:rsidRPr="000C41C8" w:rsidRDefault="00960BBF" w:rsidP="00960BBF">
      <w:pPr>
        <w:jc w:val="right"/>
        <w:rPr>
          <w:b/>
          <w:sz w:val="32"/>
          <w:szCs w:val="32"/>
        </w:rPr>
      </w:pPr>
    </w:p>
    <w:p w14:paraId="7A33CAA6" w14:textId="77777777" w:rsidR="00960BBF" w:rsidRPr="000C41C8" w:rsidRDefault="00960BBF" w:rsidP="00960BBF">
      <w:pPr>
        <w:jc w:val="right"/>
        <w:rPr>
          <w:b/>
          <w:sz w:val="32"/>
          <w:szCs w:val="32"/>
        </w:rPr>
      </w:pPr>
    </w:p>
    <w:p w14:paraId="2FF24521" w14:textId="77777777" w:rsidR="00960BBF" w:rsidRPr="000C41C8" w:rsidRDefault="00960BBF" w:rsidP="00960BBF">
      <w:pPr>
        <w:jc w:val="right"/>
        <w:rPr>
          <w:b/>
          <w:sz w:val="32"/>
          <w:szCs w:val="32"/>
        </w:rPr>
      </w:pPr>
    </w:p>
    <w:p w14:paraId="7C52E285" w14:textId="77777777" w:rsidR="00960BBF" w:rsidRPr="000C41C8" w:rsidRDefault="00960BBF" w:rsidP="00960BBF">
      <w:pPr>
        <w:jc w:val="right"/>
        <w:rPr>
          <w:b/>
          <w:sz w:val="32"/>
          <w:szCs w:val="32"/>
        </w:rPr>
      </w:pPr>
    </w:p>
    <w:p w14:paraId="414A92A4" w14:textId="0BC8660B" w:rsidR="00664425" w:rsidRDefault="00716176" w:rsidP="00960BBF">
      <w:pPr>
        <w:jc w:val="right"/>
        <w:rPr>
          <w:rFonts w:cstheme="majorHAnsi"/>
          <w:b/>
          <w:color w:val="595959" w:themeColor="text1" w:themeTint="A6"/>
          <w:sz w:val="32"/>
          <w:szCs w:val="32"/>
        </w:rPr>
      </w:pPr>
      <w:r w:rsidRPr="00947365">
        <w:rPr>
          <w:rFonts w:cstheme="majorHAnsi"/>
          <w:b/>
          <w:color w:val="595959" w:themeColor="text1" w:themeTint="A6"/>
          <w:sz w:val="32"/>
          <w:szCs w:val="32"/>
        </w:rPr>
        <w:t>Junho</w:t>
      </w:r>
      <w:r w:rsidR="00960BBF" w:rsidRPr="00947365">
        <w:rPr>
          <w:rFonts w:cstheme="majorHAnsi"/>
          <w:b/>
          <w:color w:val="595959" w:themeColor="text1" w:themeTint="A6"/>
          <w:sz w:val="32"/>
          <w:szCs w:val="32"/>
        </w:rPr>
        <w:t>/20</w:t>
      </w:r>
      <w:r w:rsidR="002E65BD" w:rsidRPr="00947365">
        <w:rPr>
          <w:rFonts w:cstheme="majorHAnsi"/>
          <w:b/>
          <w:color w:val="595959" w:themeColor="text1" w:themeTint="A6"/>
          <w:sz w:val="32"/>
          <w:szCs w:val="32"/>
        </w:rPr>
        <w:t>2</w:t>
      </w:r>
      <w:r w:rsidR="00BE1A39">
        <w:rPr>
          <w:rFonts w:cstheme="majorHAnsi"/>
          <w:b/>
          <w:color w:val="595959" w:themeColor="text1" w:themeTint="A6"/>
          <w:sz w:val="32"/>
          <w:szCs w:val="32"/>
        </w:rPr>
        <w:t>1</w:t>
      </w:r>
    </w:p>
    <w:p w14:paraId="29B65536" w14:textId="334BE5ED" w:rsidR="00960BBF" w:rsidRDefault="00664425" w:rsidP="00664425">
      <w:pPr>
        <w:suppressAutoHyphens w:val="0"/>
        <w:rPr>
          <w:rFonts w:cstheme="majorHAnsi"/>
          <w:b/>
          <w:color w:val="595959" w:themeColor="text1" w:themeTint="A6"/>
          <w:sz w:val="32"/>
          <w:szCs w:val="32"/>
        </w:rPr>
      </w:pPr>
      <w:r>
        <w:rPr>
          <w:rFonts w:cstheme="majorHAnsi"/>
          <w:b/>
          <w:color w:val="595959" w:themeColor="text1" w:themeTint="A6"/>
          <w:sz w:val="32"/>
          <w:szCs w:val="32"/>
        </w:rPr>
        <w:br w:type="page"/>
      </w:r>
    </w:p>
    <w:p w14:paraId="487B94C2" w14:textId="58E61617" w:rsidR="00C26561" w:rsidRPr="00947365" w:rsidRDefault="00672DE0" w:rsidP="00EB1CCA">
      <w:pPr>
        <w:jc w:val="center"/>
        <w:rPr>
          <w:b/>
          <w:bCs/>
          <w:sz w:val="36"/>
          <w:szCs w:val="36"/>
        </w:rPr>
      </w:pPr>
      <w:r w:rsidRPr="00947365">
        <w:rPr>
          <w:b/>
          <w:bCs/>
          <w:sz w:val="36"/>
          <w:szCs w:val="36"/>
        </w:rPr>
        <w:lastRenderedPageBreak/>
        <w:t>Controle de Versão</w:t>
      </w:r>
    </w:p>
    <w:p w14:paraId="4806B735" w14:textId="77777777" w:rsidR="00960BBF" w:rsidRPr="00947365" w:rsidRDefault="00960BBF" w:rsidP="00EB1CCA">
      <w:pPr>
        <w:pStyle w:val="Cabealho"/>
        <w:tabs>
          <w:tab w:val="left" w:pos="708"/>
        </w:tabs>
        <w:outlineLvl w:val="0"/>
        <w:rPr>
          <w:b/>
          <w:bCs/>
          <w:color w:val="000000"/>
          <w:sz w:val="32"/>
          <w:szCs w:val="32"/>
        </w:rPr>
      </w:pPr>
    </w:p>
    <w:p w14:paraId="44AF5933" w14:textId="0DEA4913" w:rsidR="00960BBF" w:rsidRPr="00947365" w:rsidRDefault="00960BBF" w:rsidP="00EB1CCA">
      <w:pPr>
        <w:pStyle w:val="Cabealho"/>
        <w:tabs>
          <w:tab w:val="left" w:pos="708"/>
        </w:tabs>
        <w:outlineLvl w:val="0"/>
        <w:rPr>
          <w:b/>
          <w:bCs/>
          <w:color w:val="00000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8"/>
        <w:gridCol w:w="4874"/>
        <w:gridCol w:w="1515"/>
        <w:gridCol w:w="1267"/>
      </w:tblGrid>
      <w:tr w:rsidR="00672DE0" w:rsidRPr="00947365" w14:paraId="3D71BD26" w14:textId="77777777" w:rsidTr="00873D11">
        <w:tc>
          <w:tcPr>
            <w:tcW w:w="2398" w:type="dxa"/>
          </w:tcPr>
          <w:p w14:paraId="548D6F80" w14:textId="5A68E759" w:rsidR="00672DE0" w:rsidRPr="00947365" w:rsidRDefault="00672DE0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</w:pPr>
            <w:bookmarkStart w:id="0" w:name="_Toc43796847"/>
            <w:bookmarkStart w:id="1" w:name="_Toc73546088"/>
            <w:bookmarkStart w:id="2" w:name="_Toc73560880"/>
            <w:bookmarkStart w:id="3" w:name="_Toc73608190"/>
            <w:r w:rsidRPr="00947365"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  <w:t>Autor</w:t>
            </w:r>
            <w:bookmarkEnd w:id="0"/>
            <w:bookmarkEnd w:id="1"/>
            <w:bookmarkEnd w:id="2"/>
            <w:bookmarkEnd w:id="3"/>
          </w:p>
        </w:tc>
        <w:tc>
          <w:tcPr>
            <w:tcW w:w="4874" w:type="dxa"/>
          </w:tcPr>
          <w:p w14:paraId="50FB677A" w14:textId="35830B21" w:rsidR="00672DE0" w:rsidRPr="00947365" w:rsidRDefault="00672DE0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</w:pPr>
            <w:bookmarkStart w:id="4" w:name="_Toc43796848"/>
            <w:bookmarkStart w:id="5" w:name="_Toc73546089"/>
            <w:bookmarkStart w:id="6" w:name="_Toc73560881"/>
            <w:bookmarkStart w:id="7" w:name="_Toc73608191"/>
            <w:r w:rsidRPr="00947365"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  <w:t>Descrição</w:t>
            </w:r>
            <w:bookmarkEnd w:id="4"/>
            <w:bookmarkEnd w:id="5"/>
            <w:bookmarkEnd w:id="6"/>
            <w:bookmarkEnd w:id="7"/>
          </w:p>
        </w:tc>
        <w:tc>
          <w:tcPr>
            <w:tcW w:w="1515" w:type="dxa"/>
          </w:tcPr>
          <w:p w14:paraId="57BD9553" w14:textId="33162351" w:rsidR="00672DE0" w:rsidRPr="00947365" w:rsidRDefault="00672DE0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</w:pPr>
            <w:bookmarkStart w:id="8" w:name="_Toc43796849"/>
            <w:bookmarkStart w:id="9" w:name="_Toc73546090"/>
            <w:bookmarkStart w:id="10" w:name="_Toc73560882"/>
            <w:bookmarkStart w:id="11" w:name="_Toc73608192"/>
            <w:r w:rsidRPr="00947365"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  <w:t>Data</w:t>
            </w:r>
            <w:bookmarkEnd w:id="8"/>
            <w:bookmarkEnd w:id="9"/>
            <w:bookmarkEnd w:id="10"/>
            <w:bookmarkEnd w:id="11"/>
          </w:p>
        </w:tc>
        <w:tc>
          <w:tcPr>
            <w:tcW w:w="1267" w:type="dxa"/>
          </w:tcPr>
          <w:p w14:paraId="1F168179" w14:textId="545D9AE4" w:rsidR="00672DE0" w:rsidRPr="00947365" w:rsidRDefault="00672DE0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</w:pPr>
            <w:bookmarkStart w:id="12" w:name="_Toc43796850"/>
            <w:bookmarkStart w:id="13" w:name="_Toc73546091"/>
            <w:bookmarkStart w:id="14" w:name="_Toc73560883"/>
            <w:bookmarkStart w:id="15" w:name="_Toc73608193"/>
            <w:r w:rsidRPr="00947365">
              <w:rPr>
                <w:rFonts w:asciiTheme="minorHAnsi" w:hAnsiTheme="minorHAnsi" w:cstheme="majorHAnsi"/>
                <w:b/>
                <w:bCs/>
                <w:color w:val="000000"/>
                <w:sz w:val="32"/>
                <w:szCs w:val="32"/>
              </w:rPr>
              <w:t>Versão</w:t>
            </w:r>
            <w:bookmarkEnd w:id="12"/>
            <w:bookmarkEnd w:id="13"/>
            <w:bookmarkEnd w:id="14"/>
            <w:bookmarkEnd w:id="15"/>
          </w:p>
        </w:tc>
      </w:tr>
      <w:tr w:rsidR="00672DE0" w:rsidRPr="00947365" w14:paraId="4D59FDB4" w14:textId="77777777" w:rsidTr="00873D11">
        <w:tc>
          <w:tcPr>
            <w:tcW w:w="2398" w:type="dxa"/>
          </w:tcPr>
          <w:p w14:paraId="497F07B7" w14:textId="28CED583" w:rsidR="00672DE0" w:rsidRPr="00947365" w:rsidRDefault="00884D02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bookmarkStart w:id="16" w:name="_Toc73546092"/>
            <w:bookmarkStart w:id="17" w:name="_Toc73560884"/>
            <w:bookmarkStart w:id="18" w:name="_Toc73608194"/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Pedro </w:t>
            </w:r>
            <w:r w:rsidR="00BE1A39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Colletti Silva</w:t>
            </w:r>
            <w:bookmarkEnd w:id="16"/>
            <w:bookmarkEnd w:id="17"/>
            <w:bookmarkEnd w:id="18"/>
          </w:p>
        </w:tc>
        <w:tc>
          <w:tcPr>
            <w:tcW w:w="4874" w:type="dxa"/>
          </w:tcPr>
          <w:p w14:paraId="2957C3D6" w14:textId="799FFA2E" w:rsidR="00672DE0" w:rsidRPr="00947365" w:rsidRDefault="00672DE0" w:rsidP="00EB1CCA">
            <w:pPr>
              <w:pStyle w:val="Cabealho"/>
              <w:tabs>
                <w:tab w:val="left" w:pos="708"/>
              </w:tabs>
              <w:outlineLvl w:val="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bookmarkStart w:id="19" w:name="_Toc43796852"/>
            <w:bookmarkStart w:id="20" w:name="_Toc73546093"/>
            <w:bookmarkStart w:id="21" w:name="_Toc73560885"/>
            <w:bookmarkStart w:id="22" w:name="_Toc73608195"/>
            <w:r w:rsidRPr="00947365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Criação do documento para </w:t>
            </w:r>
            <w:bookmarkEnd w:id="19"/>
            <w:r w:rsidR="00BE1A39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a página web Sistema BeOnUp</w:t>
            </w:r>
            <w:bookmarkEnd w:id="20"/>
            <w:bookmarkEnd w:id="21"/>
            <w:bookmarkEnd w:id="22"/>
          </w:p>
        </w:tc>
        <w:tc>
          <w:tcPr>
            <w:tcW w:w="1515" w:type="dxa"/>
          </w:tcPr>
          <w:p w14:paraId="27009FBE" w14:textId="0203C352" w:rsidR="00672DE0" w:rsidRPr="00947365" w:rsidRDefault="00BE1A39" w:rsidP="00EB1CCA">
            <w:pPr>
              <w:pStyle w:val="Cabealho"/>
              <w:tabs>
                <w:tab w:val="left" w:pos="708"/>
              </w:tabs>
              <w:jc w:val="center"/>
              <w:outlineLvl w:val="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bookmarkStart w:id="23" w:name="_Toc43796853"/>
            <w:bookmarkStart w:id="24" w:name="_Toc73546094"/>
            <w:bookmarkStart w:id="25" w:name="_Toc73560886"/>
            <w:bookmarkStart w:id="26" w:name="_Toc73608196"/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02</w:t>
            </w:r>
            <w:r w:rsidR="00672DE0" w:rsidRPr="00947365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/06/202</w:t>
            </w:r>
            <w:bookmarkEnd w:id="23"/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1</w:t>
            </w:r>
            <w:bookmarkEnd w:id="24"/>
            <w:bookmarkEnd w:id="25"/>
            <w:bookmarkEnd w:id="26"/>
          </w:p>
        </w:tc>
        <w:tc>
          <w:tcPr>
            <w:tcW w:w="1267" w:type="dxa"/>
          </w:tcPr>
          <w:p w14:paraId="5DFCFBF0" w14:textId="7D5D4CA0" w:rsidR="00672DE0" w:rsidRPr="00947365" w:rsidRDefault="00672DE0" w:rsidP="00EB1CCA">
            <w:pPr>
              <w:pStyle w:val="Cabealho"/>
              <w:tabs>
                <w:tab w:val="left" w:pos="708"/>
              </w:tabs>
              <w:jc w:val="center"/>
              <w:outlineLvl w:val="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bookmarkStart w:id="27" w:name="_Toc43796854"/>
            <w:bookmarkStart w:id="28" w:name="_Toc73546095"/>
            <w:bookmarkStart w:id="29" w:name="_Toc73560887"/>
            <w:bookmarkStart w:id="30" w:name="_Toc73608197"/>
            <w:r w:rsidRPr="00947365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1.0</w:t>
            </w:r>
            <w:bookmarkEnd w:id="27"/>
            <w:bookmarkEnd w:id="28"/>
            <w:bookmarkEnd w:id="29"/>
            <w:bookmarkEnd w:id="30"/>
          </w:p>
        </w:tc>
      </w:tr>
    </w:tbl>
    <w:p w14:paraId="700213C6" w14:textId="1ABD83C6" w:rsidR="00672DE0" w:rsidRDefault="00672DE0" w:rsidP="00960BBF">
      <w:pPr>
        <w:pStyle w:val="Cabealho"/>
        <w:tabs>
          <w:tab w:val="left" w:pos="708"/>
        </w:tabs>
        <w:jc w:val="center"/>
        <w:outlineLvl w:val="0"/>
        <w:rPr>
          <w:b/>
          <w:bCs/>
          <w:color w:val="000000"/>
          <w:sz w:val="32"/>
          <w:szCs w:val="32"/>
        </w:rPr>
      </w:pPr>
    </w:p>
    <w:p w14:paraId="73750BAF" w14:textId="6C4E20B9" w:rsidR="00672DE0" w:rsidRDefault="00672DE0" w:rsidP="00960BBF">
      <w:pPr>
        <w:pStyle w:val="Cabealho"/>
        <w:tabs>
          <w:tab w:val="left" w:pos="708"/>
        </w:tabs>
        <w:jc w:val="center"/>
        <w:outlineLvl w:val="0"/>
        <w:rPr>
          <w:b/>
          <w:bCs/>
          <w:color w:val="000000"/>
          <w:sz w:val="32"/>
          <w:szCs w:val="32"/>
        </w:rPr>
      </w:pPr>
    </w:p>
    <w:p w14:paraId="0C4A45A2" w14:textId="77777777" w:rsidR="00672DE0" w:rsidRDefault="00672DE0" w:rsidP="00873D11">
      <w:pPr>
        <w:pStyle w:val="Cabealho"/>
        <w:tabs>
          <w:tab w:val="left" w:pos="708"/>
        </w:tabs>
        <w:outlineLvl w:val="0"/>
        <w:rPr>
          <w:b/>
          <w:bCs/>
          <w:color w:val="000000"/>
          <w:sz w:val="32"/>
          <w:szCs w:val="32"/>
        </w:rPr>
      </w:pPr>
    </w:p>
    <w:p w14:paraId="6E4D5B7E" w14:textId="77777777" w:rsidR="00960BBF" w:rsidRDefault="00960BBF" w:rsidP="00960BBF">
      <w:pPr>
        <w:rPr>
          <w:b/>
          <w:bCs/>
        </w:rPr>
      </w:pPr>
    </w:p>
    <w:p w14:paraId="28BBE524" w14:textId="77777777" w:rsidR="00960BBF" w:rsidRDefault="00960BBF" w:rsidP="00960BBF">
      <w:pPr>
        <w:suppressAutoHyphens w:val="0"/>
        <w:rPr>
          <w:b/>
          <w:sz w:val="24"/>
          <w:szCs w:val="24"/>
        </w:rPr>
      </w:pPr>
    </w:p>
    <w:p w14:paraId="3AB22440" w14:textId="77777777" w:rsidR="00960BBF" w:rsidRDefault="00960BBF" w:rsidP="00960BBF">
      <w:pPr>
        <w:suppressAutoHyphens w:val="0"/>
        <w:rPr>
          <w:b/>
          <w:sz w:val="24"/>
          <w:szCs w:val="24"/>
        </w:rPr>
      </w:pPr>
    </w:p>
    <w:p w14:paraId="1FA3D2B6" w14:textId="0561089E" w:rsidR="008F1ECE" w:rsidRPr="004330F5" w:rsidRDefault="00960BBF" w:rsidP="004330F5">
      <w:pPr>
        <w:suppressAutoHyphens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117BB11" w14:textId="573C4F68" w:rsidR="008F1ECE" w:rsidRPr="00F52FC1" w:rsidRDefault="008F1ECE" w:rsidP="008F1ECE">
      <w:pPr>
        <w:jc w:val="center"/>
        <w:rPr>
          <w:rFonts w:ascii="Palatino Linotype" w:hAnsi="Palatino Linotype"/>
          <w:b/>
          <w:sz w:val="36"/>
          <w:szCs w:val="36"/>
        </w:rPr>
      </w:pPr>
      <w:r w:rsidRPr="00F52FC1">
        <w:rPr>
          <w:rFonts w:ascii="Palatino Linotype" w:hAnsi="Palatino Linotype"/>
          <w:b/>
          <w:sz w:val="36"/>
          <w:szCs w:val="36"/>
        </w:rPr>
        <w:lastRenderedPageBreak/>
        <w:t>Índice</w:t>
      </w:r>
    </w:p>
    <w:p w14:paraId="66706FB0" w14:textId="77777777" w:rsidR="008F1ECE" w:rsidRPr="00720B18" w:rsidRDefault="008F1ECE" w:rsidP="008F1ECE">
      <w:pPr>
        <w:rPr>
          <w:rFonts w:ascii="Arial" w:hAnsi="Arial" w:cs="Arial"/>
          <w:szCs w:val="22"/>
        </w:rPr>
      </w:pPr>
    </w:p>
    <w:p w14:paraId="02799E17" w14:textId="77777777" w:rsidR="008F1ECE" w:rsidRPr="00765F87" w:rsidRDefault="008F1ECE" w:rsidP="008F1ECE">
      <w:pPr>
        <w:rPr>
          <w:rFonts w:ascii="Arial" w:hAnsi="Arial" w:cs="Arial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BR" w:eastAsia="ar-SA"/>
        </w:rPr>
        <w:id w:val="-141054235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52DAA879" w14:textId="452DA3C6" w:rsidR="00DC44E8" w:rsidRPr="00B4363D" w:rsidRDefault="00DC44E8">
          <w:pPr>
            <w:pStyle w:val="CabealhodoSumrio"/>
          </w:pPr>
        </w:p>
        <w:p w14:paraId="52347EB5" w14:textId="11FB518F" w:rsidR="00F52FC1" w:rsidRDefault="00DC44E8" w:rsidP="00F52FC1">
          <w:pPr>
            <w:pStyle w:val="Sumrio1"/>
            <w:rPr>
              <w:rFonts w:eastAsiaTheme="minorEastAsia" w:cstheme="minorBidi"/>
              <w:b w:val="0"/>
              <w:bCs w:val="0"/>
              <w:caps w:val="0"/>
              <w:szCs w:val="22"/>
              <w:lang w:eastAsia="pt-BR"/>
            </w:rPr>
          </w:pPr>
          <w:r w:rsidRPr="00E32BE1">
            <w:rPr>
              <w:b w:val="0"/>
              <w:bCs w:val="0"/>
            </w:rPr>
            <w:fldChar w:fldCharType="begin"/>
          </w:r>
          <w:r w:rsidRPr="00E32BE1">
            <w:rPr>
              <w:b w:val="0"/>
              <w:bCs w:val="0"/>
            </w:rPr>
            <w:instrText xml:space="preserve"> TOC \o "1-3" \h \z \u </w:instrText>
          </w:r>
          <w:r w:rsidRPr="00E32BE1">
            <w:rPr>
              <w:b w:val="0"/>
              <w:bCs w:val="0"/>
            </w:rPr>
            <w:fldChar w:fldCharType="separate"/>
          </w:r>
        </w:p>
        <w:p w14:paraId="150E51DD" w14:textId="0CCF0548" w:rsidR="00F52FC1" w:rsidRDefault="00F52FC1">
          <w:pPr>
            <w:pStyle w:val="Sumrio1"/>
            <w:rPr>
              <w:rFonts w:eastAsiaTheme="minorEastAsia" w:cstheme="minorBidi"/>
              <w:b w:val="0"/>
              <w:bCs w:val="0"/>
              <w:caps w:val="0"/>
              <w:szCs w:val="22"/>
              <w:lang w:eastAsia="pt-BR"/>
            </w:rPr>
          </w:pPr>
        </w:p>
        <w:p w14:paraId="6167431B" w14:textId="1A59ED45" w:rsidR="00F52FC1" w:rsidRPr="00F52FC1" w:rsidRDefault="009B7971">
          <w:pPr>
            <w:pStyle w:val="Sumrio1"/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198" w:history="1">
            <w:r w:rsidR="00F52FC1" w:rsidRPr="00F52FC1">
              <w:rPr>
                <w:rStyle w:val="Hyperlink"/>
              </w:rPr>
              <w:t>1.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Propósito do Sistema BeOnUp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_Toc73608198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4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51864903" w14:textId="1DAEF7A3" w:rsidR="00F52FC1" w:rsidRPr="00F52FC1" w:rsidRDefault="009B7971">
          <w:pPr>
            <w:pStyle w:val="Sumrio1"/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199" w:history="1">
            <w:r w:rsidR="00F52FC1" w:rsidRPr="00F52FC1">
              <w:rPr>
                <w:rStyle w:val="Hyperlink"/>
              </w:rPr>
              <w:t>2.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Arquitetura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_Toc73608199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4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27ABC8A4" w14:textId="37106C49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00" w:history="1">
            <w:r w:rsidR="00F52FC1" w:rsidRPr="00F52FC1">
              <w:rPr>
                <w:rStyle w:val="Hyperlink"/>
              </w:rPr>
              <w:t>2.1.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Desenvolvedores e Responsáveis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_Toc73608200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4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043CF92C" w14:textId="47DC324C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01" w:history="1">
            <w:r w:rsidR="00F52FC1" w:rsidRPr="00F52FC1">
              <w:rPr>
                <w:rStyle w:val="Hyperlink"/>
              </w:rPr>
              <w:t>2.2.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Linguagem de desenvolvimento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_Toc73608201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4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322FCC4D" w14:textId="3CB756BF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02" w:history="1">
            <w:r w:rsidR="00F52FC1" w:rsidRPr="00F52FC1">
              <w:rPr>
                <w:rStyle w:val="Hyperlink"/>
              </w:rPr>
              <w:t>2.3.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Hospedagem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_Toc73608202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5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6EBD6C1A" w14:textId="2F975DD4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03" w:history="1">
            <w:r w:rsidR="00F52FC1" w:rsidRPr="00F52FC1">
              <w:rPr>
                <w:rStyle w:val="Hyperlink"/>
              </w:rPr>
              <w:t>2.4.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Dependências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_Toc73608203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5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73E9223F" w14:textId="24465318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04" w:history="1">
            <w:r w:rsidR="00F52FC1" w:rsidRPr="00F52FC1">
              <w:rPr>
                <w:rStyle w:val="Hyperlink"/>
              </w:rPr>
              <w:t>2.5.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Desenho Arquitetura MVC e Estrutura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_Toc73608204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5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51D3AE04" w14:textId="34DA37F4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2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</w:rPr>
              <w:t>2.5.1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</w:rPr>
              <w:t>Estrutura de diretórios e subdiretórios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_Toc73608212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6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C7B548" w14:textId="19DF0CD5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3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2.5.1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Diretório Controler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_Toc73608213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7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825F3A" w14:textId="4E038981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4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2.5.2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Diretório Model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_Toc73608214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8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8C0644" w14:textId="6FC27139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5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2.5.3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Diretório Public, subdiretório assets e datatables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_Toc73608215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9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D94282" w14:textId="35C0646E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6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2.5.4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Diretório Resources e subdiretório views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_Toc73608216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10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D94CF7" w14:textId="45439273" w:rsidR="00F52FC1" w:rsidRPr="00F52FC1" w:rsidRDefault="009B7971">
          <w:pPr>
            <w:pStyle w:val="Sumrio3"/>
            <w:tabs>
              <w:tab w:val="left" w:pos="1320"/>
              <w:tab w:val="right" w:leader="dot" w:pos="10054"/>
            </w:tabs>
            <w:rPr>
              <w:rFonts w:cstheme="minorBidi"/>
              <w:b/>
              <w:bCs/>
              <w:noProof/>
              <w:lang w:val="pt-BR" w:eastAsia="pt-BR"/>
            </w:rPr>
          </w:pPr>
          <w:hyperlink w:anchor="_Toc73608217" w:history="1"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</w:rPr>
              <w:t>2.5.5</w:t>
            </w:r>
            <w:r w:rsidR="00F52FC1" w:rsidRPr="00F52FC1">
              <w:rPr>
                <w:rFonts w:cstheme="minorBidi"/>
                <w:b/>
                <w:bCs/>
                <w:noProof/>
                <w:lang w:val="pt-BR" w:eastAsia="pt-BR"/>
              </w:rPr>
              <w:tab/>
            </w:r>
            <w:r w:rsidR="00F52FC1" w:rsidRPr="00F52FC1">
              <w:rPr>
                <w:rStyle w:val="Hyperlink"/>
                <w:rFonts w:ascii="Palatino Linotype" w:hAnsi="Palatino Linotype"/>
                <w:b/>
                <w:bCs/>
                <w:noProof/>
                <w:lang w:val="pt-BR"/>
              </w:rPr>
              <w:t>Diretório Routes</w:t>
            </w:r>
            <w:r w:rsidR="00F52FC1" w:rsidRPr="00F52FC1">
              <w:rPr>
                <w:b/>
                <w:bCs/>
                <w:noProof/>
                <w:webHidden/>
              </w:rPr>
              <w:tab/>
            </w:r>
            <w:r w:rsidR="00F52FC1" w:rsidRPr="00F52FC1">
              <w:rPr>
                <w:b/>
                <w:bCs/>
                <w:noProof/>
                <w:webHidden/>
              </w:rPr>
              <w:fldChar w:fldCharType="begin"/>
            </w:r>
            <w:r w:rsidR="00F52FC1" w:rsidRPr="00F52FC1">
              <w:rPr>
                <w:b/>
                <w:bCs/>
                <w:noProof/>
                <w:webHidden/>
              </w:rPr>
              <w:instrText xml:space="preserve"> PAGEREF _Toc73608217 \h </w:instrText>
            </w:r>
            <w:r w:rsidR="00F52FC1" w:rsidRPr="00F52FC1">
              <w:rPr>
                <w:b/>
                <w:bCs/>
                <w:noProof/>
                <w:webHidden/>
              </w:rPr>
            </w:r>
            <w:r w:rsidR="00F52FC1" w:rsidRPr="00F52FC1">
              <w:rPr>
                <w:b/>
                <w:bCs/>
                <w:noProof/>
                <w:webHidden/>
              </w:rPr>
              <w:fldChar w:fldCharType="separate"/>
            </w:r>
            <w:r w:rsidR="00F52FC1" w:rsidRPr="00F52FC1">
              <w:rPr>
                <w:b/>
                <w:bCs/>
                <w:noProof/>
                <w:webHidden/>
              </w:rPr>
              <w:t>11</w:t>
            </w:r>
            <w:r w:rsidR="00F52FC1" w:rsidRPr="00F52F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6A9478" w14:textId="0BB61DA2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18" w:history="1">
            <w:r w:rsidR="00F52FC1" w:rsidRPr="00F52FC1">
              <w:rPr>
                <w:rStyle w:val="Hyperlink"/>
              </w:rPr>
              <w:t>2.6.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Repositório e versionamento do código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_Toc73608218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11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5DCE9948" w14:textId="1B3B6EB2" w:rsidR="00F52FC1" w:rsidRPr="00F52FC1" w:rsidRDefault="009B7971">
          <w:pPr>
            <w:pStyle w:val="Sumrio1"/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19" w:history="1">
            <w:r w:rsidR="00F52FC1" w:rsidRPr="00F52FC1">
              <w:rPr>
                <w:rStyle w:val="Hyperlink"/>
              </w:rPr>
              <w:t>3.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Visão Geral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_Toc73608219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12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59DB4941" w14:textId="00A0BD5E" w:rsidR="00F52FC1" w:rsidRPr="00F52FC1" w:rsidRDefault="009B7971">
          <w:pPr>
            <w:pStyle w:val="Sumrio1"/>
            <w:tabs>
              <w:tab w:val="left" w:pos="660"/>
            </w:tabs>
            <w:rPr>
              <w:rFonts w:eastAsiaTheme="minorEastAsia" w:cstheme="minorBidi"/>
              <w:caps w:val="0"/>
              <w:szCs w:val="22"/>
              <w:lang w:eastAsia="pt-BR"/>
            </w:rPr>
          </w:pPr>
          <w:hyperlink w:anchor="_Toc73608220" w:history="1">
            <w:r w:rsidR="00F52FC1" w:rsidRPr="00F52FC1">
              <w:rPr>
                <w:rStyle w:val="Hyperlink"/>
                <w:rFonts w:asciiTheme="majorHAnsi" w:hAnsiTheme="majorHAnsi" w:cstheme="majorHAnsi"/>
              </w:rPr>
              <w:t>3.6.</w:t>
            </w:r>
            <w:r w:rsidR="00F52FC1" w:rsidRPr="00F52FC1">
              <w:rPr>
                <w:rFonts w:eastAsiaTheme="minorEastAsia" w:cstheme="minorBidi"/>
                <w:caps w:val="0"/>
                <w:szCs w:val="22"/>
                <w:lang w:eastAsia="pt-BR"/>
              </w:rPr>
              <w:tab/>
            </w:r>
            <w:r w:rsidR="00F52FC1" w:rsidRPr="00F52FC1">
              <w:rPr>
                <w:rStyle w:val="Hyperlink"/>
              </w:rPr>
              <w:t>Print de telas.</w:t>
            </w:r>
            <w:r w:rsidR="00F52FC1" w:rsidRPr="00F52FC1">
              <w:rPr>
                <w:webHidden/>
              </w:rPr>
              <w:tab/>
            </w:r>
            <w:r w:rsidR="00F52FC1" w:rsidRPr="00F52FC1">
              <w:rPr>
                <w:webHidden/>
              </w:rPr>
              <w:fldChar w:fldCharType="begin"/>
            </w:r>
            <w:r w:rsidR="00F52FC1" w:rsidRPr="00F52FC1">
              <w:rPr>
                <w:webHidden/>
              </w:rPr>
              <w:instrText xml:space="preserve"> PAGEREF _Toc73608220 \h </w:instrText>
            </w:r>
            <w:r w:rsidR="00F52FC1" w:rsidRPr="00F52FC1">
              <w:rPr>
                <w:webHidden/>
              </w:rPr>
            </w:r>
            <w:r w:rsidR="00F52FC1" w:rsidRPr="00F52FC1">
              <w:rPr>
                <w:webHidden/>
              </w:rPr>
              <w:fldChar w:fldCharType="separate"/>
            </w:r>
            <w:r w:rsidR="00F52FC1" w:rsidRPr="00F52FC1">
              <w:rPr>
                <w:webHidden/>
              </w:rPr>
              <w:t>12</w:t>
            </w:r>
            <w:r w:rsidR="00F52FC1" w:rsidRPr="00F52FC1">
              <w:rPr>
                <w:webHidden/>
              </w:rPr>
              <w:fldChar w:fldCharType="end"/>
            </w:r>
          </w:hyperlink>
        </w:p>
        <w:p w14:paraId="297E12C9" w14:textId="4C96243F" w:rsidR="00DC44E8" w:rsidRDefault="00DC44E8">
          <w:r w:rsidRPr="00E32BE1">
            <w:fldChar w:fldCharType="end"/>
          </w:r>
        </w:p>
      </w:sdtContent>
    </w:sdt>
    <w:p w14:paraId="344488CD" w14:textId="633C0ECE" w:rsidR="008F1ECE" w:rsidRDefault="008F1ECE" w:rsidP="00DC44E8"/>
    <w:p w14:paraId="4440DD64" w14:textId="7D1B6DA4" w:rsidR="008F1ECE" w:rsidRDefault="008F1ECE" w:rsidP="008F1ECE">
      <w:pPr>
        <w:pStyle w:val="Ttulo1PalatinoLinotype"/>
      </w:pPr>
      <w:bookmarkStart w:id="31" w:name="_Objetivos"/>
      <w:bookmarkEnd w:id="31"/>
      <w:r>
        <w:rPr>
          <w:b/>
        </w:rPr>
        <w:br w:type="page"/>
      </w:r>
    </w:p>
    <w:p w14:paraId="33F2A352" w14:textId="2DFC6D68" w:rsidR="001B5F21" w:rsidRDefault="00672DE0" w:rsidP="00D11160">
      <w:pPr>
        <w:pStyle w:val="Ttulo1PalatinoLinotype"/>
        <w:numPr>
          <w:ilvl w:val="0"/>
          <w:numId w:val="3"/>
        </w:numPr>
        <w:spacing w:before="0" w:after="0" w:line="360" w:lineRule="auto"/>
        <w:ind w:left="426" w:hanging="284"/>
        <w:rPr>
          <w:b/>
        </w:rPr>
      </w:pPr>
      <w:bookmarkStart w:id="32" w:name="_Toc73608198"/>
      <w:r>
        <w:rPr>
          <w:b/>
        </w:rPr>
        <w:lastRenderedPageBreak/>
        <w:t>Propósito</w:t>
      </w:r>
      <w:r w:rsidR="00BE1A39">
        <w:rPr>
          <w:b/>
        </w:rPr>
        <w:t xml:space="preserve"> </w:t>
      </w:r>
      <w:r w:rsidR="004E3948">
        <w:rPr>
          <w:b/>
        </w:rPr>
        <w:t>do Sistema BeOnUp</w:t>
      </w:r>
      <w:bookmarkEnd w:id="32"/>
    </w:p>
    <w:p w14:paraId="45DCBD3F" w14:textId="77777777" w:rsidR="006F6919" w:rsidRDefault="006F6919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</w:p>
    <w:p w14:paraId="181B58DF" w14:textId="0CE800BC" w:rsidR="00215C60" w:rsidRDefault="004E3948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  <w:r>
        <w:rPr>
          <w:rFonts w:cstheme="majorHAnsi"/>
          <w:szCs w:val="22"/>
        </w:rPr>
        <w:t xml:space="preserve">O sistema foi desenvolvido </w:t>
      </w:r>
      <w:r w:rsidR="006F6919">
        <w:rPr>
          <w:rFonts w:cstheme="majorHAnsi"/>
          <w:szCs w:val="22"/>
        </w:rPr>
        <w:t>para fins estudantis, visando o aprendizado e aperfeiçoamento de conhecimento do estagiário</w:t>
      </w:r>
      <w:r w:rsidR="00215C60">
        <w:rPr>
          <w:rFonts w:cstheme="majorHAnsi"/>
          <w:szCs w:val="22"/>
        </w:rPr>
        <w:t xml:space="preserve">, Pedro Colletti Silva </w:t>
      </w:r>
      <w:r w:rsidR="006F6919">
        <w:rPr>
          <w:rFonts w:cstheme="majorHAnsi"/>
          <w:szCs w:val="22"/>
        </w:rPr>
        <w:t>da BeOnUp Soluçoes de TI em nuvens.</w:t>
      </w:r>
    </w:p>
    <w:p w14:paraId="17F9E285" w14:textId="76293590" w:rsidR="006F6919" w:rsidRDefault="00215C60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  <w:r>
        <w:rPr>
          <w:rFonts w:cstheme="majorHAnsi"/>
          <w:szCs w:val="22"/>
        </w:rPr>
        <w:t>El</w:t>
      </w:r>
      <w:r w:rsidR="004E3948">
        <w:rPr>
          <w:rFonts w:cstheme="majorHAnsi"/>
          <w:szCs w:val="22"/>
        </w:rPr>
        <w:t>e</w:t>
      </w:r>
      <w:r>
        <w:rPr>
          <w:rFonts w:cstheme="majorHAnsi"/>
          <w:szCs w:val="22"/>
        </w:rPr>
        <w:t xml:space="preserve"> se constitui </w:t>
      </w:r>
      <w:r w:rsidR="004E3948">
        <w:rPr>
          <w:rFonts w:cstheme="majorHAnsi"/>
          <w:szCs w:val="22"/>
        </w:rPr>
        <w:t>em</w:t>
      </w:r>
      <w:r>
        <w:rPr>
          <w:rFonts w:cstheme="majorHAnsi"/>
          <w:szCs w:val="22"/>
        </w:rPr>
        <w:t xml:space="preserve"> uma</w:t>
      </w:r>
      <w:r w:rsidR="006F6919">
        <w:rPr>
          <w:rFonts w:cstheme="majorHAnsi"/>
          <w:szCs w:val="22"/>
        </w:rPr>
        <w:t xml:space="preserve"> tela de login com validação de </w:t>
      </w:r>
      <w:r w:rsidR="004E3948">
        <w:rPr>
          <w:rFonts w:cstheme="majorHAnsi"/>
          <w:szCs w:val="22"/>
        </w:rPr>
        <w:t>e-mail e senha</w:t>
      </w:r>
      <w:r w:rsidR="00685AAA">
        <w:rPr>
          <w:rFonts w:cstheme="majorHAnsi"/>
          <w:szCs w:val="22"/>
        </w:rPr>
        <w:t xml:space="preserve"> para acessar conteúdos como</w:t>
      </w:r>
      <w:r>
        <w:rPr>
          <w:rFonts w:cstheme="majorHAnsi"/>
          <w:szCs w:val="22"/>
        </w:rPr>
        <w:t>:</w:t>
      </w:r>
      <w:r w:rsidR="00685AAA">
        <w:rPr>
          <w:rFonts w:cstheme="majorHAnsi"/>
          <w:szCs w:val="22"/>
        </w:rPr>
        <w:t xml:space="preserve"> os dados dos c</w:t>
      </w:r>
      <w:r w:rsidR="006F6919">
        <w:rPr>
          <w:rFonts w:cstheme="majorHAnsi"/>
          <w:szCs w:val="22"/>
        </w:rPr>
        <w:t>olaborad</w:t>
      </w:r>
      <w:r w:rsidR="00685AAA">
        <w:rPr>
          <w:rFonts w:cstheme="majorHAnsi"/>
          <w:szCs w:val="22"/>
        </w:rPr>
        <w:t>o</w:t>
      </w:r>
      <w:r w:rsidR="006F6919">
        <w:rPr>
          <w:rFonts w:cstheme="majorHAnsi"/>
          <w:szCs w:val="22"/>
        </w:rPr>
        <w:t>res</w:t>
      </w:r>
      <w:r w:rsidR="00685AAA">
        <w:rPr>
          <w:rFonts w:cstheme="majorHAnsi"/>
          <w:szCs w:val="22"/>
        </w:rPr>
        <w:t>, equipes, viagens, veículos e clientes</w:t>
      </w:r>
      <w:r>
        <w:rPr>
          <w:rFonts w:cstheme="majorHAnsi"/>
          <w:szCs w:val="22"/>
        </w:rPr>
        <w:t>.</w:t>
      </w:r>
      <w:r w:rsidR="00685AAA">
        <w:rPr>
          <w:rFonts w:cstheme="majorHAnsi"/>
          <w:szCs w:val="22"/>
        </w:rPr>
        <w:t xml:space="preserve"> </w:t>
      </w:r>
      <w:r>
        <w:rPr>
          <w:rFonts w:cstheme="majorHAnsi"/>
          <w:szCs w:val="22"/>
        </w:rPr>
        <w:t>C</w:t>
      </w:r>
      <w:r w:rsidR="00685AAA">
        <w:rPr>
          <w:rFonts w:cstheme="majorHAnsi"/>
          <w:szCs w:val="22"/>
        </w:rPr>
        <w:t xml:space="preserve">ada um organizado de forma individual </w:t>
      </w:r>
      <w:r w:rsidR="00C87A75">
        <w:rPr>
          <w:rFonts w:cstheme="majorHAnsi"/>
          <w:szCs w:val="22"/>
        </w:rPr>
        <w:t>na parte superior esquerda</w:t>
      </w:r>
      <w:r w:rsidR="00685AAA">
        <w:rPr>
          <w:rFonts w:cstheme="majorHAnsi"/>
          <w:szCs w:val="22"/>
        </w:rPr>
        <w:t xml:space="preserve"> da página ao lado da logo tipo da BeOn</w:t>
      </w:r>
      <w:r>
        <w:rPr>
          <w:rFonts w:cstheme="majorHAnsi"/>
          <w:szCs w:val="22"/>
        </w:rPr>
        <w:t>U</w:t>
      </w:r>
      <w:r w:rsidR="00685AAA">
        <w:rPr>
          <w:rFonts w:cstheme="majorHAnsi"/>
          <w:szCs w:val="22"/>
        </w:rPr>
        <w:t>p.</w:t>
      </w:r>
    </w:p>
    <w:p w14:paraId="650DFE18" w14:textId="71748BBA" w:rsidR="00685AAA" w:rsidRDefault="00C87A75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  <w:r>
        <w:rPr>
          <w:rFonts w:cstheme="majorHAnsi"/>
          <w:szCs w:val="22"/>
        </w:rPr>
        <w:t>Cada página possui um botão inserir,</w:t>
      </w:r>
      <w:r w:rsidR="004E3948">
        <w:rPr>
          <w:rFonts w:cstheme="majorHAnsi"/>
          <w:szCs w:val="22"/>
        </w:rPr>
        <w:t xml:space="preserve"> com campos distintos </w:t>
      </w:r>
      <w:r>
        <w:rPr>
          <w:rFonts w:cstheme="majorHAnsi"/>
          <w:szCs w:val="22"/>
        </w:rPr>
        <w:t xml:space="preserve">para </w:t>
      </w:r>
      <w:r w:rsidR="00215C60">
        <w:rPr>
          <w:rFonts w:cstheme="majorHAnsi"/>
          <w:szCs w:val="22"/>
        </w:rPr>
        <w:t>inserção</w:t>
      </w:r>
      <w:r>
        <w:rPr>
          <w:rFonts w:cstheme="majorHAnsi"/>
          <w:szCs w:val="22"/>
        </w:rPr>
        <w:t xml:space="preserve"> de </w:t>
      </w:r>
      <w:r w:rsidR="00215C60">
        <w:rPr>
          <w:rFonts w:cstheme="majorHAnsi"/>
          <w:szCs w:val="22"/>
        </w:rPr>
        <w:t xml:space="preserve">um </w:t>
      </w:r>
      <w:r>
        <w:rPr>
          <w:rFonts w:cstheme="majorHAnsi"/>
          <w:szCs w:val="22"/>
        </w:rPr>
        <w:t>novo</w:t>
      </w:r>
      <w:r w:rsidR="00844909">
        <w:rPr>
          <w:rFonts w:cstheme="majorHAnsi"/>
          <w:szCs w:val="22"/>
        </w:rPr>
        <w:t xml:space="preserve"> campo </w:t>
      </w:r>
      <w:r>
        <w:rPr>
          <w:rFonts w:cstheme="majorHAnsi"/>
          <w:szCs w:val="22"/>
        </w:rPr>
        <w:t>na tabela index</w:t>
      </w:r>
      <w:r w:rsidR="00844909">
        <w:rPr>
          <w:rFonts w:cstheme="majorHAnsi"/>
          <w:szCs w:val="22"/>
        </w:rPr>
        <w:t xml:space="preserve"> da respectiva página</w:t>
      </w:r>
      <w:r w:rsidR="004E3948">
        <w:rPr>
          <w:rFonts w:cstheme="majorHAnsi"/>
          <w:szCs w:val="22"/>
        </w:rPr>
        <w:t xml:space="preserve">, podendo ter ligação ou não, como é o caso de “nome” em colaborador e “motorista” em viagem,  </w:t>
      </w:r>
      <w:r w:rsidR="00215C60">
        <w:rPr>
          <w:rFonts w:cstheme="majorHAnsi"/>
          <w:szCs w:val="22"/>
        </w:rPr>
        <w:t>e</w:t>
      </w:r>
      <w:r w:rsidR="00844909">
        <w:rPr>
          <w:rFonts w:cstheme="majorHAnsi"/>
          <w:szCs w:val="22"/>
        </w:rPr>
        <w:t xml:space="preserve"> </w:t>
      </w:r>
      <w:r w:rsidR="00215C60">
        <w:rPr>
          <w:rFonts w:cstheme="majorHAnsi"/>
          <w:szCs w:val="22"/>
        </w:rPr>
        <w:t>botões de a</w:t>
      </w:r>
      <w:r w:rsidR="00844909">
        <w:rPr>
          <w:rFonts w:cstheme="majorHAnsi"/>
          <w:szCs w:val="22"/>
        </w:rPr>
        <w:t xml:space="preserve">ções </w:t>
      </w:r>
      <w:r w:rsidR="00215C60">
        <w:rPr>
          <w:rFonts w:cstheme="majorHAnsi"/>
          <w:szCs w:val="22"/>
        </w:rPr>
        <w:t xml:space="preserve">como o visualizar informações, </w:t>
      </w:r>
      <w:r>
        <w:rPr>
          <w:rFonts w:cstheme="majorHAnsi"/>
          <w:szCs w:val="22"/>
        </w:rPr>
        <w:t>editar</w:t>
      </w:r>
      <w:r w:rsidR="00215C60">
        <w:rPr>
          <w:rFonts w:cstheme="majorHAnsi"/>
          <w:szCs w:val="22"/>
        </w:rPr>
        <w:t xml:space="preserve"> </w:t>
      </w:r>
      <w:r>
        <w:rPr>
          <w:rFonts w:cstheme="majorHAnsi"/>
          <w:szCs w:val="22"/>
        </w:rPr>
        <w:t>e deleta</w:t>
      </w:r>
      <w:r w:rsidR="00215C60">
        <w:rPr>
          <w:rFonts w:cstheme="majorHAnsi"/>
          <w:szCs w:val="22"/>
        </w:rPr>
        <w:t xml:space="preserve">r, dando a possibilidade de manipular os dados </w:t>
      </w:r>
      <w:r w:rsidR="004E3948">
        <w:rPr>
          <w:rFonts w:cstheme="majorHAnsi"/>
          <w:szCs w:val="22"/>
        </w:rPr>
        <w:t>d</w:t>
      </w:r>
      <w:r w:rsidR="00215C60">
        <w:rPr>
          <w:rFonts w:cstheme="majorHAnsi"/>
          <w:szCs w:val="22"/>
        </w:rPr>
        <w:t>o campo selecionado</w:t>
      </w:r>
      <w:r w:rsidR="00844909">
        <w:rPr>
          <w:rFonts w:cstheme="majorHAnsi"/>
          <w:szCs w:val="22"/>
        </w:rPr>
        <w:t>.</w:t>
      </w:r>
    </w:p>
    <w:p w14:paraId="09B7B86F" w14:textId="44D1D16B" w:rsidR="00BF3BD1" w:rsidRDefault="00BF3BD1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  <w:r>
        <w:rPr>
          <w:rFonts w:cstheme="majorHAnsi"/>
          <w:szCs w:val="22"/>
        </w:rPr>
        <w:t>Na página “Clientes” quando entrar em “Inserir Clientes” ou “Editar Clientes” no campo “CEP” temos a conexão com a API dos correios, que faz a requisição de forma direta, possibilitando o preenchimento automático e atual dos campos “Rua”, “Bairro”, “Cidade” e “Estado”, facilitando para o usuário o preenchimento e assimilação dos campos.</w:t>
      </w:r>
    </w:p>
    <w:p w14:paraId="6F1C3A38" w14:textId="62948386" w:rsidR="00844909" w:rsidRDefault="00844909" w:rsidP="00311F6B">
      <w:pPr>
        <w:suppressAutoHyphens w:val="0"/>
        <w:spacing w:line="360" w:lineRule="auto"/>
        <w:ind w:left="426" w:firstLine="294"/>
        <w:jc w:val="both"/>
        <w:rPr>
          <w:rFonts w:cstheme="majorHAnsi"/>
          <w:szCs w:val="22"/>
        </w:rPr>
      </w:pPr>
      <w:r>
        <w:rPr>
          <w:rFonts w:cstheme="majorHAnsi"/>
          <w:szCs w:val="22"/>
        </w:rPr>
        <w:t>A página pode ser acessada nos mais diversos tipos de aparelhos e máquinas, pois possui responsividade, adaptando automaticamente o layout e campos em smartphones, tablets e desktops, permitindo ao usuário maior imersão e adaptabilidade.</w:t>
      </w:r>
    </w:p>
    <w:p w14:paraId="74C6D86A" w14:textId="77777777" w:rsidR="00523086" w:rsidRDefault="00523086" w:rsidP="00844909">
      <w:pPr>
        <w:suppressAutoHyphens w:val="0"/>
        <w:spacing w:line="360" w:lineRule="auto"/>
        <w:jc w:val="both"/>
        <w:rPr>
          <w:rFonts w:cstheme="majorHAnsi"/>
          <w:szCs w:val="22"/>
        </w:rPr>
      </w:pPr>
    </w:p>
    <w:p w14:paraId="077A12A8" w14:textId="574FF2CC" w:rsidR="008F1ECE" w:rsidRDefault="00672DE0" w:rsidP="00D11160">
      <w:pPr>
        <w:pStyle w:val="Ttulo1PalatinoLinotype"/>
        <w:numPr>
          <w:ilvl w:val="0"/>
          <w:numId w:val="3"/>
        </w:numPr>
        <w:spacing w:before="0" w:after="0" w:line="360" w:lineRule="auto"/>
        <w:ind w:left="426" w:hanging="284"/>
        <w:rPr>
          <w:b/>
        </w:rPr>
      </w:pPr>
      <w:bookmarkStart w:id="33" w:name="_Toc73608199"/>
      <w:r>
        <w:rPr>
          <w:b/>
        </w:rPr>
        <w:t>Arquitetura</w:t>
      </w:r>
      <w:bookmarkEnd w:id="33"/>
    </w:p>
    <w:p w14:paraId="4B414F9E" w14:textId="5BDCD276" w:rsidR="00D11160" w:rsidRDefault="00D11160" w:rsidP="00D11160">
      <w:pPr>
        <w:pStyle w:val="Ttulo1PalatinoLinotype"/>
        <w:numPr>
          <w:ilvl w:val="1"/>
          <w:numId w:val="3"/>
        </w:numPr>
        <w:spacing w:before="0" w:after="0" w:line="360" w:lineRule="auto"/>
        <w:ind w:left="1560" w:hanging="709"/>
        <w:rPr>
          <w:rFonts w:asciiTheme="minorHAnsi" w:hAnsiTheme="minorHAnsi"/>
          <w:b/>
        </w:rPr>
      </w:pPr>
      <w:bookmarkStart w:id="34" w:name="_Toc73608200"/>
      <w:r w:rsidRPr="00EB1CCA">
        <w:rPr>
          <w:rFonts w:asciiTheme="minorHAnsi" w:hAnsiTheme="minorHAnsi"/>
          <w:b/>
        </w:rPr>
        <w:t>Desenvolvedores e Responsáveis</w:t>
      </w:r>
      <w:bookmarkEnd w:id="34"/>
    </w:p>
    <w:p w14:paraId="4182F0D4" w14:textId="77777777" w:rsidR="004F5854" w:rsidRPr="00EB1CCA" w:rsidRDefault="004F5854" w:rsidP="004F5854"/>
    <w:p w14:paraId="4A7A9D2B" w14:textId="3D9F5558" w:rsidR="00D11160" w:rsidRDefault="00844909" w:rsidP="009E1C14">
      <w:pPr>
        <w:pStyle w:val="PargrafodaLista"/>
        <w:numPr>
          <w:ilvl w:val="0"/>
          <w:numId w:val="14"/>
        </w:numPr>
        <w:spacing w:after="0"/>
      </w:pPr>
      <w:r>
        <w:t>Pedro Colletti Silva</w:t>
      </w:r>
      <w:r w:rsidR="004D7FB5">
        <w:t xml:space="preserve"> (</w:t>
      </w:r>
      <w:r w:rsidR="009E1C14">
        <w:t>Desenvolvimento</w:t>
      </w:r>
      <w:r w:rsidR="00215C60">
        <w:t xml:space="preserve"> e Banco de Dados </w:t>
      </w:r>
      <w:r w:rsidR="00A778DF">
        <w:t xml:space="preserve">– </w:t>
      </w:r>
      <w:r w:rsidR="009E1C14">
        <w:t>Sistema BeOnUp</w:t>
      </w:r>
      <w:r w:rsidR="004D7FB5">
        <w:t>)</w:t>
      </w:r>
    </w:p>
    <w:p w14:paraId="74312E14" w14:textId="189E0532" w:rsidR="00A778DF" w:rsidRPr="00EB1CCA" w:rsidRDefault="00A778DF" w:rsidP="004F5854">
      <w:pPr>
        <w:pStyle w:val="PargrafodaLista"/>
        <w:numPr>
          <w:ilvl w:val="0"/>
          <w:numId w:val="14"/>
        </w:numPr>
        <w:spacing w:after="0"/>
      </w:pPr>
      <w:r>
        <w:t>Marlon Mitidieri (Apoio geral)</w:t>
      </w:r>
    </w:p>
    <w:p w14:paraId="6A8921D4" w14:textId="77777777" w:rsidR="00D11160" w:rsidRPr="00D11160" w:rsidRDefault="00D11160" w:rsidP="004F5854"/>
    <w:p w14:paraId="6AA37DD5" w14:textId="5EC7329D" w:rsidR="00D11160" w:rsidRDefault="00D11160" w:rsidP="00D11160">
      <w:pPr>
        <w:pStyle w:val="Ttulo1PalatinoLinotype"/>
        <w:numPr>
          <w:ilvl w:val="1"/>
          <w:numId w:val="3"/>
        </w:numPr>
        <w:spacing w:before="0" w:after="0" w:line="360" w:lineRule="auto"/>
        <w:ind w:left="1560" w:hanging="709"/>
        <w:rPr>
          <w:b/>
        </w:rPr>
      </w:pPr>
      <w:bookmarkStart w:id="35" w:name="_Toc73608201"/>
      <w:r>
        <w:rPr>
          <w:b/>
        </w:rPr>
        <w:t>Linguagem de desenvolvimento</w:t>
      </w:r>
      <w:bookmarkEnd w:id="35"/>
    </w:p>
    <w:p w14:paraId="46EDA701" w14:textId="76DFB624" w:rsidR="004208CD" w:rsidRDefault="004208CD" w:rsidP="004D7FB5">
      <w:pPr>
        <w:pStyle w:val="PargrafodaLista"/>
        <w:numPr>
          <w:ilvl w:val="0"/>
          <w:numId w:val="17"/>
        </w:numPr>
        <w:spacing w:after="0"/>
      </w:pPr>
      <w:r>
        <w:t>PHP (framework Laravel</w:t>
      </w:r>
      <w:r w:rsidR="009E1C14">
        <w:t xml:space="preserve"> 8.0</w:t>
      </w:r>
      <w:r w:rsidR="0021052A">
        <w:t xml:space="preserve"> </w:t>
      </w:r>
      <w:r w:rsidR="009E1C14">
        <w:t>que consiste em toda a parte de construção</w:t>
      </w:r>
      <w:r>
        <w:t xml:space="preserve"> do </w:t>
      </w:r>
      <w:r w:rsidR="009E1C14">
        <w:t>Sistema BeOnUp</w:t>
      </w:r>
      <w:r>
        <w:t>)</w:t>
      </w:r>
      <w:r w:rsidR="009E1C14">
        <w:t>.</w:t>
      </w:r>
    </w:p>
    <w:p w14:paraId="7F5B7198" w14:textId="25D4AA72" w:rsidR="009E1C14" w:rsidRDefault="009E1C14" w:rsidP="004D7FB5">
      <w:pPr>
        <w:pStyle w:val="PargrafodaLista"/>
        <w:numPr>
          <w:ilvl w:val="0"/>
          <w:numId w:val="17"/>
        </w:numPr>
        <w:spacing w:after="0"/>
      </w:pPr>
      <w:r>
        <w:t>JavaScript</w:t>
      </w:r>
    </w:p>
    <w:p w14:paraId="6A9B9946" w14:textId="794ECBF0" w:rsidR="00FA6DF9" w:rsidRDefault="00FA6DF9" w:rsidP="004D7FB5">
      <w:pPr>
        <w:pStyle w:val="PargrafodaLista"/>
        <w:numPr>
          <w:ilvl w:val="0"/>
          <w:numId w:val="17"/>
        </w:numPr>
        <w:spacing w:after="0"/>
      </w:pPr>
      <w:r>
        <w:t>JQuery</w:t>
      </w:r>
    </w:p>
    <w:p w14:paraId="5EF2A707" w14:textId="26EB45A2" w:rsidR="00BF3BD1" w:rsidRDefault="00BF3BD1" w:rsidP="004D7FB5">
      <w:pPr>
        <w:pStyle w:val="PargrafodaLista"/>
        <w:numPr>
          <w:ilvl w:val="0"/>
          <w:numId w:val="17"/>
        </w:numPr>
        <w:spacing w:after="0"/>
      </w:pPr>
      <w:r>
        <w:t>BootStrap</w:t>
      </w:r>
    </w:p>
    <w:p w14:paraId="2ADB270D" w14:textId="57D5FF43" w:rsidR="004E3948" w:rsidRDefault="004E3948" w:rsidP="004D7FB5">
      <w:pPr>
        <w:pStyle w:val="PargrafodaLista"/>
        <w:numPr>
          <w:ilvl w:val="0"/>
          <w:numId w:val="17"/>
        </w:numPr>
        <w:spacing w:after="0"/>
      </w:pPr>
      <w:r>
        <w:t>CSS</w:t>
      </w:r>
    </w:p>
    <w:p w14:paraId="2AD77830" w14:textId="01B473D8" w:rsidR="00215C60" w:rsidRDefault="00215C60" w:rsidP="004D7FB5">
      <w:pPr>
        <w:pStyle w:val="PargrafodaLista"/>
        <w:numPr>
          <w:ilvl w:val="0"/>
          <w:numId w:val="17"/>
        </w:numPr>
        <w:spacing w:after="0"/>
      </w:pPr>
      <w:r>
        <w:t>MySQL</w:t>
      </w:r>
    </w:p>
    <w:p w14:paraId="506924F8" w14:textId="77777777" w:rsidR="00D11160" w:rsidRDefault="00D11160" w:rsidP="004F5854"/>
    <w:p w14:paraId="02C29F9E" w14:textId="786E564C" w:rsidR="00D11160" w:rsidRDefault="00D11160" w:rsidP="00D11160">
      <w:pPr>
        <w:pStyle w:val="Ttulo1PalatinoLinotype"/>
        <w:numPr>
          <w:ilvl w:val="1"/>
          <w:numId w:val="3"/>
        </w:numPr>
        <w:spacing w:before="0" w:after="0" w:line="360" w:lineRule="auto"/>
        <w:ind w:left="1560" w:hanging="709"/>
        <w:rPr>
          <w:b/>
        </w:rPr>
      </w:pPr>
      <w:bookmarkStart w:id="36" w:name="_Toc73608202"/>
      <w:r>
        <w:rPr>
          <w:b/>
        </w:rPr>
        <w:lastRenderedPageBreak/>
        <w:t>Hospedagem</w:t>
      </w:r>
      <w:bookmarkEnd w:id="36"/>
    </w:p>
    <w:p w14:paraId="2D614A94" w14:textId="4A525090" w:rsidR="00D11160" w:rsidRPr="00BF3BD1" w:rsidRDefault="00B93684" w:rsidP="009E1C14">
      <w:pPr>
        <w:pStyle w:val="PargrafodaLista"/>
        <w:numPr>
          <w:ilvl w:val="0"/>
          <w:numId w:val="16"/>
        </w:numPr>
        <w:spacing w:after="0"/>
        <w:rPr>
          <w:rStyle w:val="Hyperlink"/>
          <w:color w:val="auto"/>
          <w:u w:val="none"/>
        </w:rPr>
      </w:pPr>
      <w:r w:rsidRPr="00B93684">
        <w:t>PHP Laravel</w:t>
      </w:r>
      <w:r>
        <w:t xml:space="preserve">: </w:t>
      </w:r>
      <w:r w:rsidR="009E1C14">
        <w:t>localhost:8000 ou IP:</w:t>
      </w:r>
      <w:r w:rsidR="009E1C14" w:rsidRPr="009E1C14">
        <w:t xml:space="preserve"> </w:t>
      </w:r>
      <w:hyperlink r:id="rId9" w:history="1">
        <w:r w:rsidR="009E1C14" w:rsidRPr="002704C1">
          <w:rPr>
            <w:rStyle w:val="Hyperlink"/>
          </w:rPr>
          <w:t>http://127.0.0.1:8000/</w:t>
        </w:r>
      </w:hyperlink>
    </w:p>
    <w:p w14:paraId="79C29DAF" w14:textId="43CC78E2" w:rsidR="00BF3BD1" w:rsidRDefault="004E3948" w:rsidP="009E1C14">
      <w:pPr>
        <w:pStyle w:val="PargrafodaLista"/>
        <w:numPr>
          <w:ilvl w:val="0"/>
          <w:numId w:val="16"/>
        </w:numPr>
        <w:spacing w:after="0"/>
      </w:pPr>
      <w:r>
        <w:t xml:space="preserve">Login: </w:t>
      </w:r>
      <w:r w:rsidR="00BF3BD1">
        <w:t xml:space="preserve">Usuário: </w:t>
      </w:r>
      <w:hyperlink r:id="rId10" w:history="1">
        <w:r w:rsidR="00BF3BD1" w:rsidRPr="00F04938">
          <w:rPr>
            <w:rStyle w:val="Hyperlink"/>
          </w:rPr>
          <w:t>admin@beonup.com</w:t>
        </w:r>
      </w:hyperlink>
      <w:r w:rsidR="00BF3BD1">
        <w:t xml:space="preserve"> Senha:123</w:t>
      </w:r>
    </w:p>
    <w:p w14:paraId="6D31F176" w14:textId="77777777" w:rsidR="009E1C14" w:rsidRDefault="009E1C14" w:rsidP="00FA6DF9">
      <w:pPr>
        <w:pStyle w:val="PargrafodaLista"/>
        <w:spacing w:after="0"/>
        <w:ind w:left="1571"/>
      </w:pPr>
    </w:p>
    <w:p w14:paraId="0A62FD80" w14:textId="77777777" w:rsidR="00D11160" w:rsidRPr="00EB1CCA" w:rsidRDefault="00D11160" w:rsidP="00D11160">
      <w:pPr>
        <w:suppressAutoHyphens w:val="0"/>
        <w:spacing w:line="360" w:lineRule="auto"/>
        <w:ind w:left="1720"/>
        <w:jc w:val="both"/>
        <w:rPr>
          <w:rFonts w:cstheme="majorHAnsi"/>
          <w:szCs w:val="22"/>
        </w:rPr>
      </w:pPr>
    </w:p>
    <w:p w14:paraId="15DEA2EE" w14:textId="7B64E13D" w:rsidR="009E705F" w:rsidRDefault="009E705F" w:rsidP="009D7EB5">
      <w:pPr>
        <w:pStyle w:val="Ttulo1PalatinoLinotype"/>
        <w:numPr>
          <w:ilvl w:val="1"/>
          <w:numId w:val="3"/>
        </w:numPr>
        <w:spacing w:before="0" w:after="0" w:line="360" w:lineRule="auto"/>
        <w:ind w:left="1560" w:hanging="709"/>
        <w:rPr>
          <w:b/>
        </w:rPr>
      </w:pPr>
      <w:bookmarkStart w:id="37" w:name="_Toc73608203"/>
      <w:r>
        <w:rPr>
          <w:b/>
        </w:rPr>
        <w:t>Dependências</w:t>
      </w:r>
      <w:bookmarkEnd w:id="37"/>
      <w:r>
        <w:rPr>
          <w:b/>
        </w:rPr>
        <w:t xml:space="preserve"> </w:t>
      </w:r>
    </w:p>
    <w:p w14:paraId="300D103B" w14:textId="750B467C" w:rsidR="009E705F" w:rsidRDefault="009E705F" w:rsidP="009E705F">
      <w:pPr>
        <w:pStyle w:val="PargrafodaLista"/>
        <w:numPr>
          <w:ilvl w:val="0"/>
          <w:numId w:val="23"/>
        </w:numPr>
      </w:pPr>
      <w:r>
        <w:t xml:space="preserve">PHP Laravel: </w:t>
      </w:r>
      <w:r w:rsidR="003F4D4E">
        <w:t xml:space="preserve">Composer. </w:t>
      </w:r>
      <w:r>
        <w:t>Conexão com MySQL; PHP</w:t>
      </w:r>
      <w:r w:rsidR="00215C60">
        <w:t>myAdmin</w:t>
      </w:r>
      <w:r>
        <w:t>;</w:t>
      </w:r>
      <w:r w:rsidR="00215C60">
        <w:t xml:space="preserve"> </w:t>
      </w:r>
      <w:r w:rsidR="001A37FC">
        <w:t>Apache</w:t>
      </w:r>
      <w:r w:rsidR="003F4D4E">
        <w:t>.</w:t>
      </w:r>
    </w:p>
    <w:p w14:paraId="29F6DBF4" w14:textId="2D5E6368" w:rsidR="00EE0AA6" w:rsidRDefault="00EE0AA6" w:rsidP="00EE0AA6"/>
    <w:p w14:paraId="19184A73" w14:textId="77777777" w:rsidR="00EE0AA6" w:rsidRDefault="00EE0AA6" w:rsidP="00EE0AA6"/>
    <w:p w14:paraId="67D5FA27" w14:textId="77777777" w:rsidR="00EE0AA6" w:rsidRDefault="00EE0AA6" w:rsidP="00EE0AA6"/>
    <w:p w14:paraId="5C706312" w14:textId="0E871DC2" w:rsidR="00152A4B" w:rsidRPr="004973CC" w:rsidRDefault="00D11160" w:rsidP="004973CC">
      <w:pPr>
        <w:pStyle w:val="Ttulo1PalatinoLinotype"/>
        <w:numPr>
          <w:ilvl w:val="1"/>
          <w:numId w:val="3"/>
        </w:numPr>
        <w:spacing w:before="0" w:after="0" w:line="360" w:lineRule="auto"/>
        <w:ind w:left="1560" w:hanging="709"/>
        <w:rPr>
          <w:b/>
        </w:rPr>
      </w:pPr>
      <w:bookmarkStart w:id="38" w:name="_Toc73608204"/>
      <w:r>
        <w:rPr>
          <w:b/>
        </w:rPr>
        <w:t>Desenho Arquitetura</w:t>
      </w:r>
      <w:r w:rsidR="004973CC">
        <w:rPr>
          <w:b/>
        </w:rPr>
        <w:t xml:space="preserve"> MVC</w:t>
      </w:r>
      <w:r w:rsidR="00EE0AA6">
        <w:rPr>
          <w:b/>
        </w:rPr>
        <w:t xml:space="preserve"> </w:t>
      </w:r>
      <w:r w:rsidR="00F52FC1">
        <w:rPr>
          <w:b/>
        </w:rPr>
        <w:t>e Estrutura</w:t>
      </w:r>
      <w:bookmarkEnd w:id="38"/>
    </w:p>
    <w:p w14:paraId="78E6DC36" w14:textId="409C9EA0" w:rsidR="00152A4B" w:rsidRDefault="00152A4B" w:rsidP="00152A4B">
      <w:pPr>
        <w:rPr>
          <w:b/>
        </w:rPr>
      </w:pPr>
    </w:p>
    <w:p w14:paraId="3118C6DC" w14:textId="093E30A2" w:rsidR="00152A4B" w:rsidRDefault="00F52FC1" w:rsidP="00F52FC1">
      <w:pPr>
        <w:ind w:left="-709"/>
        <w:rPr>
          <w:b/>
        </w:rPr>
      </w:pPr>
      <w:r w:rsidRPr="00F52FC1">
        <w:rPr>
          <w:b/>
          <w:noProof/>
        </w:rPr>
        <w:drawing>
          <wp:inline distT="0" distB="0" distL="0" distR="0" wp14:anchorId="31DC73EB" wp14:editId="6EAEBADF">
            <wp:extent cx="7481455" cy="5066931"/>
            <wp:effectExtent l="0" t="0" r="571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2019" cy="50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4615" w14:textId="77777777" w:rsidR="00FD12CA" w:rsidRPr="00FD12CA" w:rsidRDefault="00FD12CA" w:rsidP="00FD12CA">
      <w:pPr>
        <w:pStyle w:val="PargrafodaLista"/>
        <w:keepNext/>
        <w:numPr>
          <w:ilvl w:val="0"/>
          <w:numId w:val="1"/>
        </w:numPr>
        <w:tabs>
          <w:tab w:val="left" w:pos="716"/>
        </w:tabs>
        <w:spacing w:after="0" w:line="240" w:lineRule="auto"/>
        <w:jc w:val="both"/>
        <w:outlineLvl w:val="0"/>
        <w:rPr>
          <w:rFonts w:ascii="Palatino Linotype" w:eastAsia="Times New Roman" w:hAnsi="Palatino Linotype"/>
          <w:vanish/>
          <w:color w:val="1F497D" w:themeColor="text2"/>
          <w:sz w:val="24"/>
          <w:szCs w:val="32"/>
        </w:rPr>
      </w:pPr>
      <w:bookmarkStart w:id="39" w:name="_Toc73560895"/>
      <w:bookmarkStart w:id="40" w:name="_Toc73608205"/>
      <w:bookmarkEnd w:id="39"/>
      <w:bookmarkEnd w:id="40"/>
    </w:p>
    <w:p w14:paraId="4F10E1D1" w14:textId="77777777" w:rsidR="00FD12CA" w:rsidRPr="00FD12CA" w:rsidRDefault="00FD12CA" w:rsidP="00FD12CA">
      <w:pPr>
        <w:pStyle w:val="PargrafodaLista"/>
        <w:keepNext/>
        <w:numPr>
          <w:ilvl w:val="0"/>
          <w:numId w:val="1"/>
        </w:numPr>
        <w:tabs>
          <w:tab w:val="left" w:pos="716"/>
        </w:tabs>
        <w:spacing w:after="0" w:line="240" w:lineRule="auto"/>
        <w:jc w:val="both"/>
        <w:outlineLvl w:val="0"/>
        <w:rPr>
          <w:rFonts w:ascii="Palatino Linotype" w:eastAsia="Times New Roman" w:hAnsi="Palatino Linotype"/>
          <w:vanish/>
          <w:color w:val="1F497D" w:themeColor="text2"/>
          <w:sz w:val="24"/>
          <w:szCs w:val="32"/>
        </w:rPr>
      </w:pPr>
      <w:bookmarkStart w:id="41" w:name="_Toc73560896"/>
      <w:bookmarkStart w:id="42" w:name="_Toc73608206"/>
      <w:bookmarkEnd w:id="41"/>
      <w:bookmarkEnd w:id="42"/>
    </w:p>
    <w:p w14:paraId="50513F86" w14:textId="77777777" w:rsidR="00FD12CA" w:rsidRPr="00FD12CA" w:rsidRDefault="00FD12CA" w:rsidP="00FD12CA">
      <w:pPr>
        <w:pStyle w:val="PargrafodaLista"/>
        <w:keepNext/>
        <w:numPr>
          <w:ilvl w:val="1"/>
          <w:numId w:val="1"/>
        </w:numPr>
        <w:spacing w:after="0" w:line="240" w:lineRule="auto"/>
        <w:outlineLvl w:val="1"/>
        <w:rPr>
          <w:rFonts w:ascii="Verdana" w:eastAsia="Times New Roman" w:hAnsi="Verdana"/>
          <w:vanish/>
          <w:color w:val="000000"/>
          <w:szCs w:val="20"/>
        </w:rPr>
      </w:pPr>
      <w:bookmarkStart w:id="43" w:name="_Toc73560897"/>
      <w:bookmarkStart w:id="44" w:name="_Toc73608207"/>
      <w:bookmarkEnd w:id="43"/>
      <w:bookmarkEnd w:id="44"/>
    </w:p>
    <w:p w14:paraId="67A716BE" w14:textId="77777777" w:rsidR="00FD12CA" w:rsidRPr="00FD12CA" w:rsidRDefault="00FD12CA" w:rsidP="00FD12CA">
      <w:pPr>
        <w:pStyle w:val="PargrafodaLista"/>
        <w:keepNext/>
        <w:numPr>
          <w:ilvl w:val="1"/>
          <w:numId w:val="1"/>
        </w:numPr>
        <w:spacing w:after="0" w:line="240" w:lineRule="auto"/>
        <w:outlineLvl w:val="1"/>
        <w:rPr>
          <w:rFonts w:ascii="Verdana" w:eastAsia="Times New Roman" w:hAnsi="Verdana"/>
          <w:vanish/>
          <w:color w:val="000000"/>
          <w:szCs w:val="20"/>
        </w:rPr>
      </w:pPr>
      <w:bookmarkStart w:id="45" w:name="_Toc73560898"/>
      <w:bookmarkStart w:id="46" w:name="_Toc73608208"/>
      <w:bookmarkEnd w:id="45"/>
      <w:bookmarkEnd w:id="46"/>
    </w:p>
    <w:p w14:paraId="45BC1E13" w14:textId="77777777" w:rsidR="00FD12CA" w:rsidRPr="00FD12CA" w:rsidRDefault="00FD12CA" w:rsidP="00FD12CA">
      <w:pPr>
        <w:pStyle w:val="PargrafodaLista"/>
        <w:keepNext/>
        <w:numPr>
          <w:ilvl w:val="1"/>
          <w:numId w:val="1"/>
        </w:numPr>
        <w:spacing w:after="0" w:line="240" w:lineRule="auto"/>
        <w:outlineLvl w:val="1"/>
        <w:rPr>
          <w:rFonts w:ascii="Verdana" w:eastAsia="Times New Roman" w:hAnsi="Verdana"/>
          <w:vanish/>
          <w:color w:val="000000"/>
          <w:szCs w:val="20"/>
        </w:rPr>
      </w:pPr>
      <w:bookmarkStart w:id="47" w:name="_Toc73560899"/>
      <w:bookmarkStart w:id="48" w:name="_Toc73608209"/>
      <w:bookmarkEnd w:id="47"/>
      <w:bookmarkEnd w:id="48"/>
    </w:p>
    <w:p w14:paraId="483C8D0B" w14:textId="77777777" w:rsidR="00FD12CA" w:rsidRPr="00FD12CA" w:rsidRDefault="00FD12CA" w:rsidP="00FD12CA">
      <w:pPr>
        <w:pStyle w:val="PargrafodaLista"/>
        <w:keepNext/>
        <w:numPr>
          <w:ilvl w:val="1"/>
          <w:numId w:val="1"/>
        </w:numPr>
        <w:spacing w:after="0" w:line="240" w:lineRule="auto"/>
        <w:outlineLvl w:val="1"/>
        <w:rPr>
          <w:rFonts w:ascii="Verdana" w:eastAsia="Times New Roman" w:hAnsi="Verdana"/>
          <w:vanish/>
          <w:color w:val="000000"/>
          <w:szCs w:val="20"/>
        </w:rPr>
      </w:pPr>
      <w:bookmarkStart w:id="49" w:name="_Toc73560900"/>
      <w:bookmarkStart w:id="50" w:name="_Toc73608210"/>
      <w:bookmarkEnd w:id="49"/>
      <w:bookmarkEnd w:id="50"/>
    </w:p>
    <w:p w14:paraId="32879717" w14:textId="77777777" w:rsidR="00FD12CA" w:rsidRPr="00FD12CA" w:rsidRDefault="00FD12CA" w:rsidP="00FD12CA">
      <w:pPr>
        <w:pStyle w:val="PargrafodaLista"/>
        <w:keepNext/>
        <w:numPr>
          <w:ilvl w:val="1"/>
          <w:numId w:val="1"/>
        </w:numPr>
        <w:spacing w:after="0" w:line="240" w:lineRule="auto"/>
        <w:outlineLvl w:val="1"/>
        <w:rPr>
          <w:rFonts w:ascii="Verdana" w:eastAsia="Times New Roman" w:hAnsi="Verdana"/>
          <w:vanish/>
          <w:color w:val="000000"/>
          <w:szCs w:val="20"/>
        </w:rPr>
      </w:pPr>
      <w:bookmarkStart w:id="51" w:name="_Toc73560901"/>
      <w:bookmarkStart w:id="52" w:name="_Toc73608211"/>
      <w:bookmarkEnd w:id="51"/>
      <w:bookmarkEnd w:id="52"/>
    </w:p>
    <w:p w14:paraId="28FCE9BE" w14:textId="55FBA8CD" w:rsidR="00A33BBE" w:rsidRPr="00EE0AA6" w:rsidRDefault="00155B37" w:rsidP="00FD12CA">
      <w:pPr>
        <w:pStyle w:val="Ttulo3"/>
        <w:tabs>
          <w:tab w:val="num" w:pos="2031"/>
        </w:tabs>
        <w:ind w:left="1571"/>
        <w:rPr>
          <w:rFonts w:ascii="Palatino Linotype" w:hAnsi="Palatino Linotype"/>
          <w:b/>
          <w:bCs/>
          <w:color w:val="1F497D" w:themeColor="text2"/>
          <w:sz w:val="24"/>
          <w:szCs w:val="24"/>
        </w:rPr>
      </w:pPr>
      <w:bookmarkStart w:id="53" w:name="_Toc73608212"/>
      <w:r w:rsidRPr="00EE0AA6">
        <w:rPr>
          <w:rFonts w:ascii="Palatino Linotype" w:hAnsi="Palatino Linotype"/>
          <w:b/>
          <w:bCs/>
          <w:color w:val="1F497D" w:themeColor="text2"/>
          <w:sz w:val="24"/>
          <w:szCs w:val="24"/>
        </w:rPr>
        <w:t>Estrutura de diretórios e subdiretórios</w:t>
      </w:r>
      <w:bookmarkEnd w:id="53"/>
    </w:p>
    <w:p w14:paraId="1FFD3371" w14:textId="77777777" w:rsidR="00DA119D" w:rsidRPr="00DA119D" w:rsidRDefault="00DA119D" w:rsidP="00DA119D"/>
    <w:p w14:paraId="727C86FE" w14:textId="77777777" w:rsidR="00155B37" w:rsidRPr="00155B37" w:rsidRDefault="00155B37" w:rsidP="00155B37"/>
    <w:p w14:paraId="0DEAF3E7" w14:textId="4CE0AD67" w:rsidR="00A33BBE" w:rsidRPr="00F52FC1" w:rsidRDefault="004E3948" w:rsidP="00440B89">
      <w:pPr>
        <w:pStyle w:val="PargrafodaLista"/>
        <w:numPr>
          <w:ilvl w:val="0"/>
          <w:numId w:val="23"/>
        </w:numPr>
        <w:jc w:val="both"/>
        <w:rPr>
          <w:b/>
        </w:rPr>
      </w:pPr>
      <w:r>
        <w:t>A e</w:t>
      </w:r>
      <w:r w:rsidR="00155B37">
        <w:t>strutura de diretórios e subdiretórios cont</w:t>
      </w:r>
      <w:r>
        <w:t>ém</w:t>
      </w:r>
      <w:r w:rsidR="00155B37">
        <w:t xml:space="preserve"> os arquivos da aplicação Sistema BeOnUp</w:t>
      </w:r>
      <w:r>
        <w:t>, como apresentada</w:t>
      </w:r>
      <w:r w:rsidR="00155B37">
        <w:t xml:space="preserve"> na Figura 1. Os arquivos contendo o código-fonte da aplicação serão descritos nas sub</w:t>
      </w:r>
      <w:r w:rsidR="00DA119D">
        <w:t>seções a seguir.</w:t>
      </w:r>
    </w:p>
    <w:p w14:paraId="62692913" w14:textId="58974EBF" w:rsidR="00F52FC1" w:rsidRDefault="00F52FC1" w:rsidP="00F52FC1">
      <w:pPr>
        <w:jc w:val="both"/>
        <w:rPr>
          <w:b/>
        </w:rPr>
      </w:pPr>
    </w:p>
    <w:p w14:paraId="3FB4D2D3" w14:textId="1708AF8A" w:rsidR="00F52FC1" w:rsidRDefault="00F52FC1" w:rsidP="00F52FC1">
      <w:pPr>
        <w:jc w:val="both"/>
        <w:rPr>
          <w:b/>
        </w:rPr>
      </w:pPr>
    </w:p>
    <w:p w14:paraId="4342EE2A" w14:textId="77777777" w:rsidR="00F52FC1" w:rsidRPr="00F52FC1" w:rsidRDefault="00F52FC1" w:rsidP="00F52FC1">
      <w:pPr>
        <w:jc w:val="both"/>
        <w:rPr>
          <w:b/>
        </w:rPr>
      </w:pPr>
    </w:p>
    <w:p w14:paraId="4B6B3F9D" w14:textId="03DE6765" w:rsidR="009E705F" w:rsidRDefault="003300F3" w:rsidP="00DA119D">
      <w:pPr>
        <w:jc w:val="center"/>
      </w:pPr>
      <w:r w:rsidRPr="003300F3">
        <w:rPr>
          <w:noProof/>
        </w:rPr>
        <w:drawing>
          <wp:inline distT="0" distB="0" distL="0" distR="0" wp14:anchorId="2048C132" wp14:editId="22286CB0">
            <wp:extent cx="1848108" cy="5372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3DCD" w14:textId="04D94887" w:rsidR="003300F3" w:rsidRDefault="003300F3" w:rsidP="00DA119D">
      <w:pPr>
        <w:jc w:val="center"/>
      </w:pPr>
      <w:r w:rsidRPr="003300F3">
        <w:rPr>
          <w:b/>
          <w:bCs/>
        </w:rPr>
        <w:t>Figura 1.</w:t>
      </w:r>
      <w:r>
        <w:t xml:space="preserve"> Estrutura de diretórios.</w:t>
      </w:r>
    </w:p>
    <w:p w14:paraId="09FB96DE" w14:textId="55837CDC" w:rsidR="00A33BBE" w:rsidRDefault="00A33BBE" w:rsidP="009E705F"/>
    <w:p w14:paraId="3059F6CA" w14:textId="065D6852" w:rsidR="00A33BBE" w:rsidRDefault="00A33BBE" w:rsidP="009E705F"/>
    <w:p w14:paraId="4877C976" w14:textId="643766D1" w:rsidR="00A33BBE" w:rsidRPr="00FD12CA" w:rsidRDefault="00DA119D" w:rsidP="00FD12CA">
      <w:pPr>
        <w:pStyle w:val="Ttulo3"/>
        <w:numPr>
          <w:ilvl w:val="2"/>
          <w:numId w:val="30"/>
        </w:numPr>
        <w:tabs>
          <w:tab w:val="clear" w:pos="1080"/>
          <w:tab w:val="num" w:pos="1560"/>
        </w:tabs>
        <w:ind w:left="1560"/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</w:pPr>
      <w:bookmarkStart w:id="54" w:name="_Toc73608213"/>
      <w:r w:rsidRPr="00FD12CA"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lastRenderedPageBreak/>
        <w:t>Diretório Controler</w:t>
      </w:r>
      <w:bookmarkEnd w:id="54"/>
    </w:p>
    <w:p w14:paraId="3C705258" w14:textId="77777777" w:rsidR="00C618A2" w:rsidRPr="00C618A2" w:rsidRDefault="00C618A2" w:rsidP="00C618A2"/>
    <w:p w14:paraId="0D5F5482" w14:textId="24264051" w:rsidR="00A33BBE" w:rsidRDefault="00DA119D" w:rsidP="00DB49F8">
      <w:pPr>
        <w:pStyle w:val="PargrafodaLista"/>
        <w:numPr>
          <w:ilvl w:val="0"/>
          <w:numId w:val="23"/>
        </w:numPr>
      </w:pPr>
      <w:r>
        <w:t xml:space="preserve">Contém </w:t>
      </w:r>
      <w:r w:rsidR="00C618A2">
        <w:t>os files.php Clientes, Colaboradores, Equipes, Veículos e Viagens</w:t>
      </w:r>
      <w:r>
        <w:t xml:space="preserve"> </w:t>
      </w:r>
      <w:r w:rsidR="00C618A2">
        <w:t>com o relacionamento ao banco de dados e as public functions index, create, insert, show, edit e delete. No Usuario</w:t>
      </w:r>
      <w:r w:rsidR="00F578F5">
        <w:t>s</w:t>
      </w:r>
      <w:r w:rsidR="00C618A2">
        <w:t xml:space="preserve">Controller pode-se obter informações sobre o login, as mensagens de erro email e senha de caso usuário não acerte, e até mesmo a estrutura de início de sessão e logout. </w:t>
      </w:r>
    </w:p>
    <w:p w14:paraId="7D019AE5" w14:textId="77777777" w:rsidR="00C618A2" w:rsidRDefault="00C618A2" w:rsidP="00C618A2">
      <w:pPr>
        <w:pStyle w:val="PargrafodaLista"/>
        <w:ind w:left="1720"/>
      </w:pPr>
    </w:p>
    <w:p w14:paraId="47CEC8FA" w14:textId="63010D0A" w:rsidR="00A33BBE" w:rsidRDefault="00A33BBE" w:rsidP="009E705F"/>
    <w:p w14:paraId="3A5E19E4" w14:textId="471410D3" w:rsidR="00A33BBE" w:rsidRDefault="00A33BBE" w:rsidP="009E705F"/>
    <w:p w14:paraId="6BE8755A" w14:textId="4FEAE7B8" w:rsidR="00A33BBE" w:rsidRDefault="00A33BBE" w:rsidP="009E705F"/>
    <w:p w14:paraId="01C85896" w14:textId="7DFB24B1" w:rsidR="00A33BBE" w:rsidRDefault="00A33BBE" w:rsidP="009E705F"/>
    <w:p w14:paraId="26BB8EF8" w14:textId="77777777" w:rsidR="00A33BBE" w:rsidRDefault="00A33BBE" w:rsidP="009E705F"/>
    <w:p w14:paraId="2AFB6415" w14:textId="7B145165" w:rsidR="00884EE3" w:rsidRDefault="00884EE3" w:rsidP="00DA119D">
      <w:pPr>
        <w:jc w:val="center"/>
      </w:pPr>
      <w:r w:rsidRPr="00884EE3">
        <w:rPr>
          <w:noProof/>
        </w:rPr>
        <w:drawing>
          <wp:inline distT="0" distB="0" distL="0" distR="0" wp14:anchorId="0452DE3B" wp14:editId="7A241E53">
            <wp:extent cx="2600688" cy="3581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867" w14:textId="4ED67770" w:rsidR="00884EE3" w:rsidRDefault="003300F3" w:rsidP="00DA119D">
      <w:pPr>
        <w:jc w:val="center"/>
        <w:rPr>
          <w:sz w:val="20"/>
          <w:szCs w:val="18"/>
        </w:rPr>
      </w:pPr>
      <w:r w:rsidRPr="003300F3">
        <w:rPr>
          <w:b/>
          <w:bCs/>
          <w:sz w:val="20"/>
          <w:szCs w:val="18"/>
        </w:rPr>
        <w:t>Figura 2.</w:t>
      </w:r>
      <w:r>
        <w:rPr>
          <w:sz w:val="20"/>
          <w:szCs w:val="18"/>
        </w:rPr>
        <w:t xml:space="preserve"> </w:t>
      </w:r>
      <w:r w:rsidR="00884EE3">
        <w:rPr>
          <w:sz w:val="20"/>
          <w:szCs w:val="18"/>
        </w:rPr>
        <w:t>Acesso aos controlers.</w:t>
      </w:r>
    </w:p>
    <w:p w14:paraId="760D480F" w14:textId="7FABD577" w:rsidR="00884EE3" w:rsidRDefault="00884EE3" w:rsidP="009E705F">
      <w:pPr>
        <w:rPr>
          <w:sz w:val="20"/>
          <w:szCs w:val="18"/>
        </w:rPr>
      </w:pPr>
    </w:p>
    <w:p w14:paraId="7E292C47" w14:textId="0C949390" w:rsidR="00A33BBE" w:rsidRDefault="00A33BBE" w:rsidP="009E705F">
      <w:pPr>
        <w:rPr>
          <w:sz w:val="20"/>
          <w:szCs w:val="18"/>
        </w:rPr>
      </w:pPr>
    </w:p>
    <w:p w14:paraId="3AEDA0DA" w14:textId="4940A51C" w:rsidR="00A33BBE" w:rsidRDefault="00A33BBE" w:rsidP="009E705F">
      <w:pPr>
        <w:rPr>
          <w:sz w:val="20"/>
          <w:szCs w:val="18"/>
        </w:rPr>
      </w:pPr>
    </w:p>
    <w:p w14:paraId="500AFBD0" w14:textId="506B2FD5" w:rsidR="00A33BBE" w:rsidRDefault="00A33BBE" w:rsidP="009E705F">
      <w:pPr>
        <w:rPr>
          <w:sz w:val="20"/>
          <w:szCs w:val="18"/>
        </w:rPr>
      </w:pPr>
    </w:p>
    <w:p w14:paraId="3B16CCFB" w14:textId="74C28169" w:rsidR="00A33BBE" w:rsidRDefault="00A33BBE" w:rsidP="009E705F">
      <w:pPr>
        <w:rPr>
          <w:sz w:val="20"/>
          <w:szCs w:val="18"/>
        </w:rPr>
      </w:pPr>
    </w:p>
    <w:p w14:paraId="64EB9D3E" w14:textId="3DFC365B" w:rsidR="00A33BBE" w:rsidRDefault="00A33BBE" w:rsidP="009E705F">
      <w:pPr>
        <w:rPr>
          <w:sz w:val="20"/>
          <w:szCs w:val="18"/>
        </w:rPr>
      </w:pPr>
    </w:p>
    <w:p w14:paraId="0FBE0AF1" w14:textId="08B676C7" w:rsidR="00A33BBE" w:rsidRDefault="00A33BBE" w:rsidP="009E705F">
      <w:pPr>
        <w:rPr>
          <w:sz w:val="20"/>
          <w:szCs w:val="18"/>
        </w:rPr>
      </w:pPr>
    </w:p>
    <w:p w14:paraId="69B082A3" w14:textId="41A04B56" w:rsidR="00884EE3" w:rsidRDefault="00884EE3" w:rsidP="009E705F">
      <w:pPr>
        <w:rPr>
          <w:sz w:val="20"/>
          <w:szCs w:val="18"/>
        </w:rPr>
      </w:pPr>
    </w:p>
    <w:p w14:paraId="3D76FDBB" w14:textId="18F0C075" w:rsidR="00C618A2" w:rsidRDefault="00C618A2" w:rsidP="009E705F">
      <w:pPr>
        <w:rPr>
          <w:sz w:val="20"/>
          <w:szCs w:val="18"/>
        </w:rPr>
      </w:pPr>
    </w:p>
    <w:p w14:paraId="671413F4" w14:textId="12A13407" w:rsidR="00C618A2" w:rsidRDefault="00C618A2" w:rsidP="00FD12CA">
      <w:pPr>
        <w:pStyle w:val="Ttulo3"/>
        <w:tabs>
          <w:tab w:val="clear" w:pos="1080"/>
          <w:tab w:val="num" w:pos="1560"/>
        </w:tabs>
        <w:ind w:left="1560"/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</w:pPr>
      <w:bookmarkStart w:id="55" w:name="_Toc73608214"/>
      <w:r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lastRenderedPageBreak/>
        <w:t>Diretório Model</w:t>
      </w:r>
      <w:bookmarkEnd w:id="55"/>
    </w:p>
    <w:p w14:paraId="4D559E19" w14:textId="689F0FB4" w:rsidR="00C618A2" w:rsidRDefault="00C618A2" w:rsidP="00C618A2"/>
    <w:p w14:paraId="392A5870" w14:textId="1176F22E" w:rsidR="00C618A2" w:rsidRPr="00C618A2" w:rsidRDefault="001A2746" w:rsidP="00C618A2">
      <w:pPr>
        <w:pStyle w:val="PargrafodaLista"/>
        <w:numPr>
          <w:ilvl w:val="0"/>
          <w:numId w:val="23"/>
        </w:numPr>
      </w:pPr>
      <w:r>
        <w:t>Contém os files mostrados na Figura3</w:t>
      </w:r>
      <w:r w:rsidR="00F578F5">
        <w:t>,</w:t>
      </w:r>
      <w:r>
        <w:t xml:space="preserve"> para interação com banco de dados</w:t>
      </w:r>
      <w:r w:rsidR="00F578F5">
        <w:t xml:space="preserve"> de seus respectivos controlers</w:t>
      </w:r>
      <w:r>
        <w:t>.</w:t>
      </w:r>
    </w:p>
    <w:p w14:paraId="44D710F6" w14:textId="09B28064" w:rsidR="00C618A2" w:rsidRDefault="00C618A2" w:rsidP="009E705F">
      <w:pPr>
        <w:rPr>
          <w:sz w:val="20"/>
          <w:szCs w:val="18"/>
        </w:rPr>
      </w:pPr>
    </w:p>
    <w:p w14:paraId="1FF439B2" w14:textId="7756326F" w:rsidR="00C618A2" w:rsidRDefault="00C618A2" w:rsidP="009E705F">
      <w:pPr>
        <w:rPr>
          <w:sz w:val="20"/>
          <w:szCs w:val="18"/>
        </w:rPr>
      </w:pPr>
    </w:p>
    <w:p w14:paraId="40D9C52F" w14:textId="7D6E7576" w:rsidR="00C618A2" w:rsidRDefault="00C618A2" w:rsidP="009E705F">
      <w:pPr>
        <w:rPr>
          <w:sz w:val="20"/>
          <w:szCs w:val="18"/>
        </w:rPr>
      </w:pPr>
    </w:p>
    <w:p w14:paraId="119D2475" w14:textId="548C6841" w:rsidR="00C618A2" w:rsidRDefault="00C618A2" w:rsidP="009E705F">
      <w:pPr>
        <w:rPr>
          <w:sz w:val="20"/>
          <w:szCs w:val="18"/>
        </w:rPr>
      </w:pPr>
    </w:p>
    <w:p w14:paraId="298877F5" w14:textId="736EAC85" w:rsidR="00C618A2" w:rsidRDefault="00C618A2" w:rsidP="009E705F">
      <w:pPr>
        <w:rPr>
          <w:sz w:val="20"/>
          <w:szCs w:val="18"/>
        </w:rPr>
      </w:pPr>
    </w:p>
    <w:p w14:paraId="77DD6532" w14:textId="77777777" w:rsidR="00C618A2" w:rsidRDefault="00C618A2" w:rsidP="009E705F">
      <w:pPr>
        <w:rPr>
          <w:sz w:val="20"/>
          <w:szCs w:val="18"/>
        </w:rPr>
      </w:pPr>
    </w:p>
    <w:p w14:paraId="1663D2CB" w14:textId="33909549" w:rsidR="00884EE3" w:rsidRDefault="00884EE3" w:rsidP="00DA119D">
      <w:pPr>
        <w:jc w:val="center"/>
        <w:rPr>
          <w:sz w:val="20"/>
          <w:szCs w:val="18"/>
        </w:rPr>
      </w:pPr>
      <w:r w:rsidRPr="00884EE3">
        <w:rPr>
          <w:noProof/>
          <w:sz w:val="20"/>
          <w:szCs w:val="18"/>
        </w:rPr>
        <w:drawing>
          <wp:inline distT="0" distB="0" distL="0" distR="0" wp14:anchorId="02749D42" wp14:editId="4EC1A120">
            <wp:extent cx="2667372" cy="275310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E4D7" w14:textId="54C44C38" w:rsidR="00884EE3" w:rsidRDefault="003300F3" w:rsidP="00DA119D">
      <w:pPr>
        <w:jc w:val="center"/>
        <w:rPr>
          <w:sz w:val="20"/>
          <w:szCs w:val="18"/>
        </w:rPr>
      </w:pPr>
      <w:r w:rsidRPr="003300F3">
        <w:rPr>
          <w:b/>
          <w:bCs/>
          <w:sz w:val="20"/>
          <w:szCs w:val="18"/>
        </w:rPr>
        <w:t xml:space="preserve">Figura </w:t>
      </w:r>
      <w:r>
        <w:rPr>
          <w:b/>
          <w:bCs/>
          <w:sz w:val="20"/>
          <w:szCs w:val="18"/>
        </w:rPr>
        <w:t xml:space="preserve">3. </w:t>
      </w:r>
      <w:r w:rsidR="00884EE3">
        <w:rPr>
          <w:sz w:val="20"/>
          <w:szCs w:val="18"/>
        </w:rPr>
        <w:t>Acesso aos models.</w:t>
      </w:r>
    </w:p>
    <w:p w14:paraId="5F0DDD15" w14:textId="31E7659E" w:rsidR="00884EE3" w:rsidRDefault="00884EE3" w:rsidP="009E705F">
      <w:pPr>
        <w:rPr>
          <w:sz w:val="20"/>
          <w:szCs w:val="18"/>
        </w:rPr>
      </w:pPr>
    </w:p>
    <w:p w14:paraId="5BF3E18E" w14:textId="2ACE5218" w:rsidR="003300F3" w:rsidRDefault="003300F3" w:rsidP="009E705F">
      <w:pPr>
        <w:rPr>
          <w:sz w:val="20"/>
          <w:szCs w:val="18"/>
        </w:rPr>
      </w:pPr>
    </w:p>
    <w:p w14:paraId="4830299A" w14:textId="7AB8CC56" w:rsidR="00C618A2" w:rsidRDefault="00C618A2" w:rsidP="009E705F">
      <w:pPr>
        <w:rPr>
          <w:sz w:val="20"/>
          <w:szCs w:val="18"/>
        </w:rPr>
      </w:pPr>
    </w:p>
    <w:p w14:paraId="1E8405D1" w14:textId="49DFDF18" w:rsidR="00C618A2" w:rsidRDefault="00C618A2" w:rsidP="009E705F">
      <w:pPr>
        <w:rPr>
          <w:sz w:val="20"/>
          <w:szCs w:val="18"/>
        </w:rPr>
      </w:pPr>
    </w:p>
    <w:p w14:paraId="2C7E7017" w14:textId="099EEA11" w:rsidR="00C618A2" w:rsidRDefault="00C618A2" w:rsidP="009E705F">
      <w:pPr>
        <w:rPr>
          <w:sz w:val="20"/>
          <w:szCs w:val="18"/>
        </w:rPr>
      </w:pPr>
    </w:p>
    <w:p w14:paraId="30863B22" w14:textId="28976098" w:rsidR="00C618A2" w:rsidRDefault="00C618A2" w:rsidP="009E705F">
      <w:pPr>
        <w:rPr>
          <w:sz w:val="20"/>
          <w:szCs w:val="18"/>
        </w:rPr>
      </w:pPr>
    </w:p>
    <w:p w14:paraId="52616782" w14:textId="7DCCBA38" w:rsidR="00C618A2" w:rsidRDefault="00C618A2" w:rsidP="009E705F">
      <w:pPr>
        <w:rPr>
          <w:sz w:val="20"/>
          <w:szCs w:val="18"/>
        </w:rPr>
      </w:pPr>
    </w:p>
    <w:p w14:paraId="3210E7F0" w14:textId="4D9EA3C0" w:rsidR="00C618A2" w:rsidRDefault="00C618A2" w:rsidP="009E705F">
      <w:pPr>
        <w:rPr>
          <w:sz w:val="20"/>
          <w:szCs w:val="18"/>
        </w:rPr>
      </w:pPr>
    </w:p>
    <w:p w14:paraId="59FCD41D" w14:textId="536254CB" w:rsidR="00C618A2" w:rsidRDefault="00C618A2" w:rsidP="009E705F">
      <w:pPr>
        <w:rPr>
          <w:sz w:val="20"/>
          <w:szCs w:val="18"/>
        </w:rPr>
      </w:pPr>
    </w:p>
    <w:p w14:paraId="7E5BDE09" w14:textId="25620DDC" w:rsidR="00C618A2" w:rsidRDefault="00C618A2" w:rsidP="009E705F">
      <w:pPr>
        <w:rPr>
          <w:sz w:val="20"/>
          <w:szCs w:val="18"/>
        </w:rPr>
      </w:pPr>
    </w:p>
    <w:p w14:paraId="3DBA7DE0" w14:textId="367BC2C2" w:rsidR="00C618A2" w:rsidRDefault="00C618A2" w:rsidP="009E705F">
      <w:pPr>
        <w:rPr>
          <w:sz w:val="20"/>
          <w:szCs w:val="18"/>
        </w:rPr>
      </w:pPr>
    </w:p>
    <w:p w14:paraId="44EB51C9" w14:textId="12AD6689" w:rsidR="00C618A2" w:rsidRDefault="00C618A2" w:rsidP="009E705F">
      <w:pPr>
        <w:rPr>
          <w:sz w:val="20"/>
          <w:szCs w:val="18"/>
        </w:rPr>
      </w:pPr>
    </w:p>
    <w:p w14:paraId="2143596F" w14:textId="2FCAABA0" w:rsidR="00C618A2" w:rsidRDefault="00C618A2" w:rsidP="009E705F">
      <w:pPr>
        <w:rPr>
          <w:sz w:val="20"/>
          <w:szCs w:val="18"/>
        </w:rPr>
      </w:pPr>
    </w:p>
    <w:p w14:paraId="0D26EABA" w14:textId="29078DA1" w:rsidR="00C618A2" w:rsidRDefault="00C618A2" w:rsidP="009E705F">
      <w:pPr>
        <w:rPr>
          <w:sz w:val="20"/>
          <w:szCs w:val="18"/>
        </w:rPr>
      </w:pPr>
    </w:p>
    <w:p w14:paraId="21D12BD6" w14:textId="708B7C1E" w:rsidR="00C618A2" w:rsidRDefault="00C618A2" w:rsidP="009E705F">
      <w:pPr>
        <w:rPr>
          <w:sz w:val="20"/>
          <w:szCs w:val="18"/>
        </w:rPr>
      </w:pPr>
    </w:p>
    <w:p w14:paraId="322580C3" w14:textId="63C9880A" w:rsidR="00C618A2" w:rsidRDefault="00C618A2" w:rsidP="009E705F">
      <w:pPr>
        <w:rPr>
          <w:sz w:val="20"/>
          <w:szCs w:val="18"/>
        </w:rPr>
      </w:pPr>
    </w:p>
    <w:p w14:paraId="4574C13F" w14:textId="2B267105" w:rsidR="00C618A2" w:rsidRDefault="00C618A2" w:rsidP="009E705F">
      <w:pPr>
        <w:rPr>
          <w:sz w:val="20"/>
          <w:szCs w:val="18"/>
        </w:rPr>
      </w:pPr>
    </w:p>
    <w:p w14:paraId="7CCA8C34" w14:textId="01719A5C" w:rsidR="00C618A2" w:rsidRPr="00B46917" w:rsidRDefault="00C618A2" w:rsidP="009E705F">
      <w:pPr>
        <w:rPr>
          <w:sz w:val="20"/>
          <w:szCs w:val="18"/>
        </w:rPr>
      </w:pPr>
    </w:p>
    <w:p w14:paraId="7E3B6B73" w14:textId="4896052D" w:rsidR="00C618A2" w:rsidRDefault="00C618A2" w:rsidP="009E705F">
      <w:pPr>
        <w:rPr>
          <w:sz w:val="20"/>
          <w:szCs w:val="18"/>
        </w:rPr>
      </w:pPr>
    </w:p>
    <w:p w14:paraId="3E517207" w14:textId="559058D9" w:rsidR="00C618A2" w:rsidRDefault="00C618A2" w:rsidP="009E705F">
      <w:pPr>
        <w:rPr>
          <w:sz w:val="20"/>
          <w:szCs w:val="18"/>
        </w:rPr>
      </w:pPr>
    </w:p>
    <w:p w14:paraId="1DAD62A9" w14:textId="1FAEC177" w:rsidR="00C618A2" w:rsidRDefault="00C618A2" w:rsidP="009E705F">
      <w:pPr>
        <w:rPr>
          <w:sz w:val="20"/>
          <w:szCs w:val="18"/>
        </w:rPr>
      </w:pPr>
    </w:p>
    <w:p w14:paraId="0E40C46E" w14:textId="65BC6D66" w:rsidR="00C618A2" w:rsidRDefault="00C618A2" w:rsidP="009E705F">
      <w:pPr>
        <w:rPr>
          <w:sz w:val="20"/>
          <w:szCs w:val="18"/>
        </w:rPr>
      </w:pPr>
    </w:p>
    <w:p w14:paraId="08BDE02A" w14:textId="774D5344" w:rsidR="00C618A2" w:rsidRDefault="00C618A2" w:rsidP="009E705F">
      <w:pPr>
        <w:rPr>
          <w:sz w:val="20"/>
          <w:szCs w:val="18"/>
        </w:rPr>
      </w:pPr>
    </w:p>
    <w:p w14:paraId="6C8057C1" w14:textId="75728FB2" w:rsidR="00C618A2" w:rsidRDefault="00C618A2" w:rsidP="00FD12CA">
      <w:pPr>
        <w:pStyle w:val="Ttulo3"/>
        <w:tabs>
          <w:tab w:val="clear" w:pos="1080"/>
          <w:tab w:val="num" w:pos="1560"/>
        </w:tabs>
        <w:ind w:left="1560"/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</w:pPr>
      <w:bookmarkStart w:id="56" w:name="_Toc73608215"/>
      <w:r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t>Diretório Public, subdiretório</w:t>
      </w:r>
      <w:r w:rsidR="00FD12CA"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t xml:space="preserve"> assets e datatables</w:t>
      </w:r>
      <w:bookmarkEnd w:id="56"/>
    </w:p>
    <w:p w14:paraId="46FF86FD" w14:textId="53EA8455" w:rsidR="00FD12CA" w:rsidRDefault="00FD12CA" w:rsidP="00FD12CA"/>
    <w:p w14:paraId="66E38459" w14:textId="1B357779" w:rsidR="00FD12CA" w:rsidRPr="00FD12CA" w:rsidRDefault="001A2746" w:rsidP="00FD12CA">
      <w:pPr>
        <w:pStyle w:val="PargrafodaLista"/>
        <w:numPr>
          <w:ilvl w:val="0"/>
          <w:numId w:val="23"/>
        </w:numPr>
      </w:pPr>
      <w:r>
        <w:t>Subdiretório datatables contém os files em CSS e JavaScript fazendo interação com todo o projeto e templates.</w:t>
      </w:r>
    </w:p>
    <w:p w14:paraId="090DE633" w14:textId="7544DC7C" w:rsidR="00C618A2" w:rsidRDefault="00C618A2" w:rsidP="009E705F">
      <w:pPr>
        <w:rPr>
          <w:sz w:val="20"/>
          <w:szCs w:val="18"/>
        </w:rPr>
      </w:pPr>
    </w:p>
    <w:p w14:paraId="6DCB7675" w14:textId="318C589F" w:rsidR="00C618A2" w:rsidRDefault="00C618A2" w:rsidP="009E705F">
      <w:pPr>
        <w:rPr>
          <w:sz w:val="20"/>
          <w:szCs w:val="18"/>
        </w:rPr>
      </w:pPr>
    </w:p>
    <w:p w14:paraId="703097D0" w14:textId="133CEE6B" w:rsidR="00C618A2" w:rsidRDefault="00C618A2" w:rsidP="009E705F">
      <w:pPr>
        <w:rPr>
          <w:sz w:val="20"/>
          <w:szCs w:val="18"/>
        </w:rPr>
      </w:pPr>
    </w:p>
    <w:p w14:paraId="2393290F" w14:textId="5F9AE20A" w:rsidR="00C618A2" w:rsidRDefault="00C618A2" w:rsidP="009E705F">
      <w:pPr>
        <w:rPr>
          <w:sz w:val="20"/>
          <w:szCs w:val="18"/>
        </w:rPr>
      </w:pPr>
    </w:p>
    <w:p w14:paraId="53DE7F4F" w14:textId="19C6E633" w:rsidR="00C618A2" w:rsidRDefault="00C618A2" w:rsidP="009E705F">
      <w:pPr>
        <w:rPr>
          <w:sz w:val="20"/>
          <w:szCs w:val="18"/>
        </w:rPr>
      </w:pPr>
    </w:p>
    <w:p w14:paraId="7E79E699" w14:textId="25908501" w:rsidR="00C618A2" w:rsidRDefault="00C618A2" w:rsidP="009E705F">
      <w:pPr>
        <w:rPr>
          <w:sz w:val="20"/>
          <w:szCs w:val="18"/>
        </w:rPr>
      </w:pPr>
    </w:p>
    <w:p w14:paraId="344B2FEF" w14:textId="437AC2FC" w:rsidR="00C618A2" w:rsidRDefault="00C618A2" w:rsidP="009E705F">
      <w:pPr>
        <w:rPr>
          <w:sz w:val="20"/>
          <w:szCs w:val="18"/>
        </w:rPr>
      </w:pPr>
    </w:p>
    <w:p w14:paraId="57970B3F" w14:textId="77777777" w:rsidR="00C618A2" w:rsidRDefault="00C618A2" w:rsidP="009E705F">
      <w:pPr>
        <w:rPr>
          <w:sz w:val="20"/>
          <w:szCs w:val="18"/>
        </w:rPr>
      </w:pPr>
    </w:p>
    <w:p w14:paraId="153222F6" w14:textId="462D892A" w:rsidR="00884EE3" w:rsidRDefault="00884EE3" w:rsidP="00DA119D">
      <w:pPr>
        <w:jc w:val="center"/>
        <w:rPr>
          <w:sz w:val="20"/>
          <w:szCs w:val="18"/>
        </w:rPr>
      </w:pPr>
      <w:r w:rsidRPr="00884EE3">
        <w:rPr>
          <w:noProof/>
          <w:sz w:val="20"/>
          <w:szCs w:val="18"/>
        </w:rPr>
        <w:drawing>
          <wp:inline distT="0" distB="0" distL="0" distR="0" wp14:anchorId="3E902B72" wp14:editId="3BDF851D">
            <wp:extent cx="2734057" cy="482984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91D" w14:textId="01E133AE" w:rsidR="00884EE3" w:rsidRPr="00884EE3" w:rsidRDefault="003300F3" w:rsidP="00DA119D">
      <w:pPr>
        <w:jc w:val="center"/>
        <w:rPr>
          <w:sz w:val="20"/>
          <w:szCs w:val="18"/>
        </w:rPr>
      </w:pPr>
      <w:r w:rsidRPr="003300F3">
        <w:rPr>
          <w:b/>
          <w:bCs/>
          <w:sz w:val="20"/>
          <w:szCs w:val="18"/>
        </w:rPr>
        <w:t xml:space="preserve">Figura </w:t>
      </w:r>
      <w:r>
        <w:rPr>
          <w:b/>
          <w:bCs/>
          <w:sz w:val="20"/>
          <w:szCs w:val="18"/>
        </w:rPr>
        <w:t xml:space="preserve">4. </w:t>
      </w:r>
      <w:r w:rsidR="00884EE3">
        <w:rPr>
          <w:sz w:val="20"/>
          <w:szCs w:val="18"/>
        </w:rPr>
        <w:t>Acesso as pastas JavaScript e CSS.</w:t>
      </w:r>
    </w:p>
    <w:p w14:paraId="113A49F8" w14:textId="782F6FE3" w:rsidR="0027052B" w:rsidRDefault="0027052B" w:rsidP="009E705F"/>
    <w:p w14:paraId="4EE44097" w14:textId="258EB4B4" w:rsidR="00FD12CA" w:rsidRDefault="00FD12CA" w:rsidP="009E705F"/>
    <w:p w14:paraId="6EB71AAE" w14:textId="01877562" w:rsidR="00FD12CA" w:rsidRDefault="00FD12CA" w:rsidP="009E705F"/>
    <w:p w14:paraId="44AEE0EE" w14:textId="03F7EA60" w:rsidR="00FD12CA" w:rsidRDefault="00FD12CA" w:rsidP="009E705F"/>
    <w:p w14:paraId="58E710A2" w14:textId="3375F3B0" w:rsidR="00FD12CA" w:rsidRDefault="00FD12CA" w:rsidP="009E705F"/>
    <w:p w14:paraId="4F1282CD" w14:textId="1430C07A" w:rsidR="00FD12CA" w:rsidRDefault="00FD12CA" w:rsidP="009E705F"/>
    <w:p w14:paraId="2D54BF2B" w14:textId="005793B8" w:rsidR="00FD12CA" w:rsidRDefault="00FD12CA" w:rsidP="00FD12CA">
      <w:pPr>
        <w:pStyle w:val="Ttulo3"/>
        <w:tabs>
          <w:tab w:val="clear" w:pos="1080"/>
          <w:tab w:val="num" w:pos="1560"/>
        </w:tabs>
        <w:ind w:left="1560"/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</w:pPr>
      <w:bookmarkStart w:id="57" w:name="_Toc73608216"/>
      <w:r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t>Diretório Resources e subdiretório views</w:t>
      </w:r>
      <w:bookmarkEnd w:id="57"/>
    </w:p>
    <w:p w14:paraId="3ACA9E1C" w14:textId="0A206EB8" w:rsidR="00FD12CA" w:rsidRDefault="00FD12CA" w:rsidP="00FD12CA"/>
    <w:p w14:paraId="194442D7" w14:textId="50ADBF94" w:rsidR="00FD12CA" w:rsidRPr="00FD12CA" w:rsidRDefault="001A2746" w:rsidP="00FD12CA">
      <w:pPr>
        <w:pStyle w:val="PargrafodaLista"/>
        <w:numPr>
          <w:ilvl w:val="0"/>
          <w:numId w:val="23"/>
        </w:numPr>
      </w:pPr>
      <w:r>
        <w:t xml:space="preserve">Subdiretório “views” contém </w:t>
      </w:r>
      <w:r w:rsidR="00EE0AA6">
        <w:t>os files create (criar), edit(editar), index(tela principal) e show(descrição) das seções clientes, colaboradores, equipes, veículos e viagens . No subdiretório layout encontra-se a view  “template” que serve de interação com as index e a view “home”</w:t>
      </w:r>
      <w:r w:rsidR="00F578F5">
        <w:t>,</w:t>
      </w:r>
      <w:r w:rsidR="00EE0AA6">
        <w:t xml:space="preserve"> logo abaixo</w:t>
      </w:r>
      <w:r w:rsidR="00F578F5">
        <w:t>,</w:t>
      </w:r>
      <w:r w:rsidR="00EE0AA6">
        <w:t xml:space="preserve"> que faz a interação com tela de login</w:t>
      </w:r>
      <w:r w:rsidR="00F578F5">
        <w:t xml:space="preserve"> como mostrado na Figura5</w:t>
      </w:r>
      <w:r w:rsidR="00EE0AA6">
        <w:t>.</w:t>
      </w:r>
    </w:p>
    <w:p w14:paraId="7796391F" w14:textId="591A5FB5" w:rsidR="00FD12CA" w:rsidRDefault="00FD12CA" w:rsidP="009E705F"/>
    <w:p w14:paraId="16A77178" w14:textId="30B8CBBB" w:rsidR="00FD12CA" w:rsidRDefault="00FD12CA" w:rsidP="009E705F"/>
    <w:p w14:paraId="3C6C952F" w14:textId="77777777" w:rsidR="00FD12CA" w:rsidRDefault="00FD12CA" w:rsidP="009E705F"/>
    <w:p w14:paraId="4532DF85" w14:textId="77E38C46" w:rsidR="00884EE3" w:rsidRDefault="00884EE3" w:rsidP="00DA119D">
      <w:pPr>
        <w:jc w:val="center"/>
      </w:pPr>
      <w:r w:rsidRPr="00884EE3">
        <w:rPr>
          <w:noProof/>
        </w:rPr>
        <w:drawing>
          <wp:inline distT="0" distB="0" distL="0" distR="0" wp14:anchorId="3C8E25F7" wp14:editId="345339F7">
            <wp:extent cx="2743583" cy="4801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4792" w14:textId="58ADB60C" w:rsidR="00884EE3" w:rsidRDefault="003300F3" w:rsidP="00DA119D">
      <w:pPr>
        <w:jc w:val="center"/>
      </w:pPr>
      <w:r w:rsidRPr="003300F3">
        <w:rPr>
          <w:b/>
          <w:bCs/>
          <w:sz w:val="20"/>
          <w:szCs w:val="18"/>
        </w:rPr>
        <w:t xml:space="preserve">Figura </w:t>
      </w:r>
      <w:r>
        <w:rPr>
          <w:b/>
          <w:bCs/>
          <w:sz w:val="20"/>
          <w:szCs w:val="18"/>
        </w:rPr>
        <w:t xml:space="preserve">5. </w:t>
      </w:r>
      <w:r w:rsidR="00884EE3">
        <w:t xml:space="preserve">Acesso a todas as views do </w:t>
      </w:r>
      <w:r w:rsidR="00F578F5">
        <w:t>sistema</w:t>
      </w:r>
      <w:r w:rsidR="00884EE3">
        <w:t>.</w:t>
      </w:r>
    </w:p>
    <w:p w14:paraId="15BF1769" w14:textId="5EF1D9D4" w:rsidR="00884EE3" w:rsidRDefault="00884EE3" w:rsidP="009E705F"/>
    <w:p w14:paraId="7F3E8D2D" w14:textId="442B2517" w:rsidR="00884EE3" w:rsidRDefault="00884EE3" w:rsidP="009E705F"/>
    <w:p w14:paraId="463AB7F3" w14:textId="6238342C" w:rsidR="00FD12CA" w:rsidRDefault="00FD12CA" w:rsidP="009E705F"/>
    <w:p w14:paraId="21365CB8" w14:textId="3D8FC56D" w:rsidR="00EE0AA6" w:rsidRDefault="00EE0AA6" w:rsidP="009E705F"/>
    <w:p w14:paraId="4F95C47B" w14:textId="77777777" w:rsidR="00EE0AA6" w:rsidRDefault="00EE0AA6" w:rsidP="009E705F"/>
    <w:p w14:paraId="52AE0EC9" w14:textId="7A7A0F61" w:rsidR="00FD12CA" w:rsidRDefault="00FD12CA" w:rsidP="009E705F"/>
    <w:p w14:paraId="37ACFEB0" w14:textId="2E1E0B61" w:rsidR="00FD12CA" w:rsidRDefault="00FD12CA" w:rsidP="00FD12CA">
      <w:pPr>
        <w:pStyle w:val="Ttulo3"/>
        <w:tabs>
          <w:tab w:val="clear" w:pos="1080"/>
          <w:tab w:val="num" w:pos="1560"/>
        </w:tabs>
        <w:ind w:left="1560"/>
      </w:pPr>
      <w:bookmarkStart w:id="58" w:name="_Toc73608217"/>
      <w:r>
        <w:rPr>
          <w:rFonts w:ascii="Palatino Linotype" w:hAnsi="Palatino Linotype"/>
          <w:b/>
          <w:bCs/>
          <w:color w:val="1F497D" w:themeColor="text2"/>
          <w:sz w:val="24"/>
          <w:szCs w:val="24"/>
          <w:lang w:val="pt-BR"/>
        </w:rPr>
        <w:t>Diretório Routes</w:t>
      </w:r>
      <w:bookmarkEnd w:id="58"/>
    </w:p>
    <w:p w14:paraId="3C987730" w14:textId="628D9B30" w:rsidR="00FD12CA" w:rsidRDefault="00FD12CA" w:rsidP="009E705F"/>
    <w:p w14:paraId="6D8772B3" w14:textId="64CD7AAA" w:rsidR="00FD12CA" w:rsidRDefault="00F578F5" w:rsidP="00FD12CA">
      <w:pPr>
        <w:pStyle w:val="PargrafodaLista"/>
        <w:numPr>
          <w:ilvl w:val="0"/>
          <w:numId w:val="23"/>
        </w:numPr>
      </w:pPr>
      <w:r>
        <w:t>Diretório que contém todas as r</w:t>
      </w:r>
      <w:r w:rsidR="00FD12CA">
        <w:t>otas de acesso</w:t>
      </w:r>
      <w:r>
        <w:t>, elas</w:t>
      </w:r>
      <w:r w:rsidR="00FD12CA">
        <w:t xml:space="preserve"> ficam no file “web.php” como exposto na Figura 6. Aqui pode-se mudar rotas e métodos de aplicações, como put, post e get.</w:t>
      </w:r>
    </w:p>
    <w:p w14:paraId="4ECE4341" w14:textId="59F6F3C5" w:rsidR="00FD12CA" w:rsidRDefault="00FD12CA" w:rsidP="009E705F"/>
    <w:p w14:paraId="71F2C0A1" w14:textId="08D4C831" w:rsidR="00FD12CA" w:rsidRDefault="00FD12CA" w:rsidP="009E705F"/>
    <w:p w14:paraId="2B11F3A5" w14:textId="77777777" w:rsidR="00FD12CA" w:rsidRDefault="00FD12CA" w:rsidP="009E705F"/>
    <w:p w14:paraId="29C301DE" w14:textId="16CCDF21" w:rsidR="00884EE3" w:rsidRDefault="00884EE3" w:rsidP="00DA119D">
      <w:pPr>
        <w:jc w:val="center"/>
      </w:pPr>
      <w:r w:rsidRPr="00884EE3">
        <w:rPr>
          <w:noProof/>
        </w:rPr>
        <w:drawing>
          <wp:inline distT="0" distB="0" distL="0" distR="0" wp14:anchorId="124DD79D" wp14:editId="4F554F37">
            <wp:extent cx="2715004" cy="339137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8EA" w14:textId="1D065A43" w:rsidR="00884EE3" w:rsidRDefault="003300F3" w:rsidP="00DA119D">
      <w:pPr>
        <w:jc w:val="center"/>
      </w:pPr>
      <w:r w:rsidRPr="003300F3">
        <w:rPr>
          <w:b/>
          <w:bCs/>
          <w:sz w:val="20"/>
          <w:szCs w:val="18"/>
        </w:rPr>
        <w:t xml:space="preserve">Figura </w:t>
      </w:r>
      <w:r>
        <w:rPr>
          <w:b/>
          <w:bCs/>
          <w:sz w:val="20"/>
          <w:szCs w:val="18"/>
        </w:rPr>
        <w:t xml:space="preserve">6. </w:t>
      </w:r>
      <w:r w:rsidR="00884EE3">
        <w:t>Acesso das rotas feito em “web.php”</w:t>
      </w:r>
    </w:p>
    <w:p w14:paraId="17C177B0" w14:textId="74194904" w:rsidR="00A33BBE" w:rsidRDefault="00A33BBE" w:rsidP="009E705F"/>
    <w:p w14:paraId="0913137F" w14:textId="3BDF9820" w:rsidR="00A33BBE" w:rsidRDefault="00A33BBE" w:rsidP="009E705F"/>
    <w:p w14:paraId="0BDBC4D1" w14:textId="091A3A74" w:rsidR="00A33BBE" w:rsidRDefault="00A33BBE" w:rsidP="009E705F"/>
    <w:p w14:paraId="4E413447" w14:textId="367F7437" w:rsidR="00A33BBE" w:rsidRDefault="00A33BBE" w:rsidP="009E705F"/>
    <w:p w14:paraId="529A3573" w14:textId="42CE80E1" w:rsidR="00A33BBE" w:rsidRDefault="00A33BBE" w:rsidP="009E705F"/>
    <w:p w14:paraId="2D64660D" w14:textId="77777777" w:rsidR="00A33BBE" w:rsidRDefault="00A33BBE" w:rsidP="009E705F"/>
    <w:p w14:paraId="5749CE5E" w14:textId="457ED7E5" w:rsidR="0027052B" w:rsidRDefault="0027052B" w:rsidP="009E705F"/>
    <w:p w14:paraId="2E2D4DAD" w14:textId="77777777" w:rsidR="0027052B" w:rsidRPr="009E705F" w:rsidRDefault="0027052B" w:rsidP="009E705F"/>
    <w:p w14:paraId="50CDE7B2" w14:textId="581226E7" w:rsidR="00D11160" w:rsidRPr="00D11160" w:rsidRDefault="00D11160" w:rsidP="00FD12CA">
      <w:pPr>
        <w:pStyle w:val="Ttulo1PalatinoLinotype"/>
        <w:numPr>
          <w:ilvl w:val="1"/>
          <w:numId w:val="29"/>
        </w:numPr>
        <w:spacing w:before="0" w:after="0" w:line="360" w:lineRule="auto"/>
        <w:ind w:left="1560"/>
        <w:rPr>
          <w:b/>
        </w:rPr>
      </w:pPr>
      <w:bookmarkStart w:id="59" w:name="_Toc73608218"/>
      <w:r>
        <w:rPr>
          <w:b/>
        </w:rPr>
        <w:t>Repositório e versionamento do código</w:t>
      </w:r>
      <w:bookmarkEnd w:id="59"/>
    </w:p>
    <w:p w14:paraId="72B12CBA" w14:textId="05F0E811" w:rsidR="00A741B5" w:rsidRDefault="00FC67E4" w:rsidP="0083346D">
      <w:pPr>
        <w:pStyle w:val="PargrafodaLista"/>
        <w:numPr>
          <w:ilvl w:val="0"/>
          <w:numId w:val="21"/>
        </w:numPr>
        <w:ind w:left="862" w:firstLine="560"/>
      </w:pPr>
      <w:r>
        <w:t>PHP Laravel</w:t>
      </w:r>
      <w:r w:rsidR="00EE0AA6">
        <w:t xml:space="preserve"> 8.0</w:t>
      </w:r>
      <w:r w:rsidR="00FD12CA">
        <w:t xml:space="preserve">  -&gt; </w:t>
      </w:r>
      <w:hyperlink r:id="rId18" w:history="1">
        <w:r w:rsidR="00FD12CA" w:rsidRPr="00F04938">
          <w:rPr>
            <w:rStyle w:val="Hyperlink"/>
          </w:rPr>
          <w:t>https://github.com/PedroColletti</w:t>
        </w:r>
      </w:hyperlink>
    </w:p>
    <w:p w14:paraId="5CF549B7" w14:textId="22F15F9F" w:rsidR="00D11160" w:rsidRDefault="00D11160" w:rsidP="00FD12CA">
      <w:pPr>
        <w:pStyle w:val="Ttulo1PalatinoLinotype"/>
        <w:numPr>
          <w:ilvl w:val="0"/>
          <w:numId w:val="29"/>
        </w:numPr>
        <w:spacing w:before="0" w:after="0" w:line="360" w:lineRule="auto"/>
        <w:ind w:left="426" w:hanging="284"/>
        <w:rPr>
          <w:b/>
        </w:rPr>
      </w:pPr>
      <w:bookmarkStart w:id="60" w:name="_Toc73608219"/>
      <w:r>
        <w:rPr>
          <w:b/>
        </w:rPr>
        <w:lastRenderedPageBreak/>
        <w:t>Visão Geral</w:t>
      </w:r>
      <w:bookmarkEnd w:id="60"/>
    </w:p>
    <w:p w14:paraId="7BEC95A1" w14:textId="507419DB" w:rsidR="002830C7" w:rsidRPr="00D3623E" w:rsidRDefault="00D11160" w:rsidP="00FD12CA">
      <w:pPr>
        <w:pStyle w:val="Ttulo1PalatinoLinotype"/>
        <w:numPr>
          <w:ilvl w:val="1"/>
          <w:numId w:val="29"/>
        </w:numPr>
        <w:spacing w:before="0" w:after="0" w:line="360" w:lineRule="auto"/>
        <w:ind w:left="1560" w:hanging="709"/>
        <w:rPr>
          <w:rFonts w:asciiTheme="majorHAnsi" w:hAnsiTheme="majorHAnsi" w:cstheme="majorHAnsi"/>
          <w:noProof/>
          <w:szCs w:val="22"/>
        </w:rPr>
      </w:pPr>
      <w:bookmarkStart w:id="61" w:name="_Toc73608220"/>
      <w:r w:rsidRPr="00D3623E">
        <w:rPr>
          <w:b/>
        </w:rPr>
        <w:t>Print de telas.</w:t>
      </w:r>
      <w:bookmarkEnd w:id="61"/>
    </w:p>
    <w:p w14:paraId="49E77E38" w14:textId="13DE5682" w:rsidR="00517CE6" w:rsidRDefault="004973CC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  <w:r w:rsidRPr="004973CC">
        <w:rPr>
          <w:noProof/>
        </w:rPr>
        <w:drawing>
          <wp:inline distT="0" distB="0" distL="0" distR="0" wp14:anchorId="4B38B61E" wp14:editId="3829C34E">
            <wp:extent cx="5396611" cy="3253839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3571" cy="32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3E" w:rsidRPr="00D3623E">
        <w:rPr>
          <w:noProof/>
        </w:rPr>
        <w:drawing>
          <wp:inline distT="0" distB="0" distL="0" distR="0" wp14:anchorId="5FD39E0D" wp14:editId="1EEDD3D4">
            <wp:extent cx="5391398" cy="39830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902" cy="4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3E" w:rsidRPr="00D3623E">
        <w:rPr>
          <w:noProof/>
        </w:rPr>
        <w:lastRenderedPageBreak/>
        <w:drawing>
          <wp:inline distT="0" distB="0" distL="0" distR="0" wp14:anchorId="1E0966BD" wp14:editId="350EBD98">
            <wp:extent cx="5795159" cy="3783783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5411" cy="38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3E" w:rsidRPr="00D3623E">
        <w:rPr>
          <w:rFonts w:asciiTheme="majorHAnsi" w:hAnsiTheme="majorHAnsi" w:cstheme="majorHAnsi"/>
          <w:noProof/>
          <w:szCs w:val="22"/>
        </w:rPr>
        <w:drawing>
          <wp:inline distT="0" distB="0" distL="0" distR="0" wp14:anchorId="3660DE06" wp14:editId="6C0B1FA1">
            <wp:extent cx="5660012" cy="400486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0741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84AE" w14:textId="70700B0B" w:rsidR="00D3623E" w:rsidRDefault="00D3623E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  <w:r w:rsidRPr="00D3623E">
        <w:rPr>
          <w:rFonts w:asciiTheme="majorHAnsi" w:hAnsiTheme="majorHAnsi" w:cstheme="majorHAnsi"/>
          <w:noProof/>
          <w:szCs w:val="22"/>
        </w:rPr>
        <w:lastRenderedPageBreak/>
        <w:drawing>
          <wp:inline distT="0" distB="0" distL="0" distR="0" wp14:anchorId="407FB811" wp14:editId="7EC54188">
            <wp:extent cx="5344271" cy="6601746"/>
            <wp:effectExtent l="0" t="0" r="889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8F66" w14:textId="74826BB1" w:rsidR="00D3623E" w:rsidRDefault="00D3623E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  <w:r w:rsidRPr="00D3623E">
        <w:rPr>
          <w:rFonts w:asciiTheme="majorHAnsi" w:hAnsiTheme="majorHAnsi" w:cstheme="majorHAnsi"/>
          <w:noProof/>
          <w:szCs w:val="22"/>
        </w:rPr>
        <w:lastRenderedPageBreak/>
        <w:drawing>
          <wp:inline distT="0" distB="0" distL="0" distR="0" wp14:anchorId="2AE9A6BD" wp14:editId="60AE7301">
            <wp:extent cx="5487166" cy="6582694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880" w14:textId="451BCAB8" w:rsidR="00D3623E" w:rsidRDefault="00D3623E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</w:p>
    <w:p w14:paraId="563CC8D6" w14:textId="77777777" w:rsidR="00D3623E" w:rsidRDefault="00D3623E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</w:p>
    <w:p w14:paraId="7ABD60DA" w14:textId="0F20D339" w:rsidR="002830C7" w:rsidRDefault="00A741B5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  <w:r w:rsidRPr="00A741B5">
        <w:rPr>
          <w:noProof/>
        </w:rPr>
        <w:t xml:space="preserve">  </w:t>
      </w:r>
    </w:p>
    <w:p w14:paraId="6D5E7D2E" w14:textId="5A09CFA2" w:rsidR="00D11160" w:rsidRPr="00D11160" w:rsidRDefault="00A741B5" w:rsidP="00D11160">
      <w:pPr>
        <w:suppressAutoHyphens w:val="0"/>
        <w:jc w:val="both"/>
        <w:rPr>
          <w:rFonts w:asciiTheme="majorHAnsi" w:hAnsiTheme="majorHAnsi" w:cstheme="majorHAnsi"/>
          <w:szCs w:val="22"/>
        </w:rPr>
      </w:pPr>
      <w:r w:rsidRPr="00A741B5">
        <w:rPr>
          <w:noProof/>
        </w:rPr>
        <w:t xml:space="preserve">  </w:t>
      </w:r>
      <w:r w:rsidR="005472BD" w:rsidRPr="005472BD">
        <w:rPr>
          <w:noProof/>
        </w:rPr>
        <w:t xml:space="preserve">  </w:t>
      </w:r>
    </w:p>
    <w:sectPr w:rsidR="00D11160" w:rsidRPr="00D11160" w:rsidSect="002830C7">
      <w:headerReference w:type="default" r:id="rId25"/>
      <w:footerReference w:type="default" r:id="rId26"/>
      <w:pgSz w:w="11900" w:h="16840"/>
      <w:pgMar w:top="2268" w:right="1127" w:bottom="1276" w:left="709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632B" w14:textId="77777777" w:rsidR="009B7971" w:rsidRDefault="009B7971" w:rsidP="000425C4">
      <w:r>
        <w:separator/>
      </w:r>
    </w:p>
  </w:endnote>
  <w:endnote w:type="continuationSeparator" w:id="0">
    <w:p w14:paraId="4A5C190F" w14:textId="77777777" w:rsidR="009B7971" w:rsidRDefault="009B7971" w:rsidP="0004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98B2" w14:textId="2708DB19" w:rsidR="00097248" w:rsidRDefault="00F578F5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D49795" wp14:editId="19CA1D22">
              <wp:simplePos x="0" y="0"/>
              <wp:positionH relativeFrom="margin">
                <wp:align>left</wp:align>
              </wp:positionH>
              <wp:positionV relativeFrom="paragraph">
                <wp:posOffset>469504</wp:posOffset>
              </wp:positionV>
              <wp:extent cx="2200275" cy="453118"/>
              <wp:effectExtent l="0" t="0" r="0" b="444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453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0DB2D" w14:textId="77777777" w:rsidR="00097248" w:rsidRPr="00A94557" w:rsidRDefault="00097248">
                          <w:pPr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94557"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Av. Fernando Rodrigo Grillo, 207, sala 509</w:t>
                          </w:r>
                        </w:p>
                        <w:p w14:paraId="02150FF7" w14:textId="77777777" w:rsidR="00097248" w:rsidRPr="00A94557" w:rsidRDefault="00097248">
                          <w:pPr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94557"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Jardim dos Manacás, Araraquara - SP</w:t>
                          </w:r>
                        </w:p>
                        <w:p w14:paraId="755B77AE" w14:textId="5D742330" w:rsidR="00097248" w:rsidRPr="00A94557" w:rsidRDefault="00097248">
                          <w:pPr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4979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95pt;width:173.25pt;height:35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" filled="f" stroked="f">
              <v:textbox>
                <w:txbxContent>
                  <w:p w14:paraId="1BF0DB2D" w14:textId="77777777" w:rsidR="00097248" w:rsidRPr="00A94557" w:rsidRDefault="00097248">
                    <w:pPr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A94557"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  <w:t>Av. Fernando Rodrigo Grillo, 207, sala 509</w:t>
                    </w:r>
                  </w:p>
                  <w:p w14:paraId="02150FF7" w14:textId="77777777" w:rsidR="00097248" w:rsidRPr="00A94557" w:rsidRDefault="00097248">
                    <w:pPr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A94557"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  <w:t>Jardim dos Manacás, Araraquara - SP</w:t>
                    </w:r>
                  </w:p>
                  <w:p w14:paraId="755B77AE" w14:textId="5D742330" w:rsidR="00097248" w:rsidRPr="00A94557" w:rsidRDefault="00097248">
                    <w:pPr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09724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EDF33B" wp14:editId="7E3AE432">
              <wp:simplePos x="0" y="0"/>
              <wp:positionH relativeFrom="column">
                <wp:posOffset>5250180</wp:posOffset>
              </wp:positionH>
              <wp:positionV relativeFrom="paragraph">
                <wp:posOffset>370205</wp:posOffset>
              </wp:positionV>
              <wp:extent cx="1371600" cy="571500"/>
              <wp:effectExtent l="0" t="0" r="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F473E1" w14:textId="0426F71A" w:rsidR="00097248" w:rsidRPr="00A94557" w:rsidRDefault="00097248" w:rsidP="006E52D8">
                          <w:pPr>
                            <w:jc w:val="center"/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94557"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contato@beonup.com.br</w:t>
                          </w:r>
                          <w:r w:rsidRPr="00A94557"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br/>
                            <w:t>(16) 3010-8645</w:t>
                          </w:r>
                        </w:p>
                        <w:p w14:paraId="150E5A4E" w14:textId="77777777" w:rsidR="00097248" w:rsidRPr="00A94557" w:rsidRDefault="00097248" w:rsidP="006E52D8">
                          <w:pPr>
                            <w:jc w:val="center"/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A94557">
                            <w:rPr>
                              <w:rFonts w:ascii="Calibri" w:hAnsi="Calibri" w:cs="Arial"/>
                              <w:color w:val="808080" w:themeColor="background1" w:themeShade="80"/>
                              <w:sz w:val="16"/>
                              <w:szCs w:val="16"/>
                            </w:rPr>
                            <w:t>(11) 2348-5344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EDF33B" id="Text Box 7" o:spid="_x0000_s1027" type="#_x0000_t202" style="position:absolute;margin-left:413.4pt;margin-top:29.15pt;width:108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" filled="f" stroked="f">
              <v:textbox>
                <w:txbxContent>
                  <w:p w14:paraId="38F473E1" w14:textId="0426F71A" w:rsidR="00097248" w:rsidRPr="00A94557" w:rsidRDefault="00097248" w:rsidP="006E52D8">
                    <w:pPr>
                      <w:jc w:val="center"/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A94557"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  <w:t>contato@beonup.com.br</w:t>
                    </w:r>
                    <w:r w:rsidRPr="00A94557"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  <w:br/>
                      <w:t>(16) 3010-8645</w:t>
                    </w:r>
                  </w:p>
                  <w:p w14:paraId="150E5A4E" w14:textId="77777777" w:rsidR="00097248" w:rsidRPr="00A94557" w:rsidRDefault="00097248" w:rsidP="006E52D8">
                    <w:pPr>
                      <w:jc w:val="center"/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A94557">
                      <w:rPr>
                        <w:rFonts w:ascii="Calibri" w:hAnsi="Calibri" w:cs="Arial"/>
                        <w:color w:val="808080" w:themeColor="background1" w:themeShade="80"/>
                        <w:sz w:val="16"/>
                        <w:szCs w:val="16"/>
                      </w:rPr>
                      <w:t>(11) 2348-5344</w:t>
                    </w:r>
                  </w:p>
                </w:txbxContent>
              </v:textbox>
            </v:shape>
          </w:pict>
        </mc:Fallback>
      </mc:AlternateContent>
    </w:r>
    <w:r w:rsidR="0009724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82E07" wp14:editId="679CD3A7">
              <wp:simplePos x="0" y="0"/>
              <wp:positionH relativeFrom="column">
                <wp:posOffset>5293995</wp:posOffset>
              </wp:positionH>
              <wp:positionV relativeFrom="paragraph">
                <wp:posOffset>147320</wp:posOffset>
              </wp:positionV>
              <wp:extent cx="1371600" cy="297180"/>
              <wp:effectExtent l="0" t="0" r="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3CE090" w14:textId="77777777" w:rsidR="00097248" w:rsidRPr="00A94557" w:rsidRDefault="00097248">
                          <w:pPr>
                            <w:rPr>
                              <w:rFonts w:ascii="Calibri" w:hAnsi="Calibri" w:cs="Arial"/>
                              <w:b/>
                              <w:color w:val="808080" w:themeColor="background1" w:themeShade="80"/>
                            </w:rPr>
                          </w:pPr>
                          <w:r w:rsidRPr="00A94557">
                            <w:rPr>
                              <w:rFonts w:ascii="Calibri" w:hAnsi="Calibri" w:cs="Arial"/>
                              <w:b/>
                              <w:color w:val="808080" w:themeColor="background1" w:themeShade="80"/>
                            </w:rPr>
                            <w:t>www.</w:t>
                          </w:r>
                          <w:hyperlink r:id="rId1" w:history="1">
                            <w:r w:rsidRPr="00A94557">
                              <w:rPr>
                                <w:rFonts w:ascii="Calibri" w:hAnsi="Calibri" w:cs="Arial"/>
                                <w:b/>
                                <w:color w:val="808080" w:themeColor="background1" w:themeShade="80"/>
                              </w:rPr>
                              <w:t>beonup.com.br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182E07" id="Text Box 10" o:spid="_x0000_s1028" type="#_x0000_t202" style="position:absolute;margin-left:416.85pt;margin-top:11.6pt;width:10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" filled="f" stroked="f">
              <v:textbox>
                <w:txbxContent>
                  <w:p w14:paraId="583CE090" w14:textId="77777777" w:rsidR="00097248" w:rsidRPr="00A94557" w:rsidRDefault="00097248">
                    <w:pPr>
                      <w:rPr>
                        <w:rFonts w:ascii="Calibri" w:hAnsi="Calibri" w:cs="Arial"/>
                        <w:b/>
                        <w:color w:val="808080" w:themeColor="background1" w:themeShade="80"/>
                      </w:rPr>
                    </w:pPr>
                    <w:r w:rsidRPr="00A94557">
                      <w:rPr>
                        <w:rFonts w:ascii="Calibri" w:hAnsi="Calibri" w:cs="Arial"/>
                        <w:b/>
                        <w:color w:val="808080" w:themeColor="background1" w:themeShade="80"/>
                      </w:rPr>
                      <w:t>www.</w:t>
                    </w:r>
                    <w:hyperlink r:id="rId2" w:history="1">
                      <w:r w:rsidRPr="00A94557">
                        <w:rPr>
                          <w:rFonts w:ascii="Calibri" w:hAnsi="Calibri" w:cs="Arial"/>
                          <w:b/>
                          <w:color w:val="808080" w:themeColor="background1" w:themeShade="80"/>
                        </w:rPr>
                        <w:t>beonup.com.br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B0E61" w14:textId="77777777" w:rsidR="009B7971" w:rsidRDefault="009B7971" w:rsidP="000425C4">
      <w:r>
        <w:separator/>
      </w:r>
    </w:p>
  </w:footnote>
  <w:footnote w:type="continuationSeparator" w:id="0">
    <w:p w14:paraId="65CEAB09" w14:textId="77777777" w:rsidR="009B7971" w:rsidRDefault="009B7971" w:rsidP="0004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695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798EE290" w14:textId="23DA3954" w:rsidR="00BE1A39" w:rsidRDefault="00BE1A39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4B690618" w14:textId="5906EBBF" w:rsidR="00097248" w:rsidRDefault="00097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A8D"/>
    <w:multiLevelType w:val="hybridMultilevel"/>
    <w:tmpl w:val="F9A4A278"/>
    <w:lvl w:ilvl="0" w:tplc="0416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8316D3C"/>
    <w:multiLevelType w:val="multilevel"/>
    <w:tmpl w:val="AAAE7D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"/>
      <w:lvlJc w:val="left"/>
      <w:pPr>
        <w:ind w:left="2592" w:hanging="432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204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2" w15:restartNumberingAfterBreak="0">
    <w:nsid w:val="093F68CE"/>
    <w:multiLevelType w:val="hybridMultilevel"/>
    <w:tmpl w:val="FDA0964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99B2F54"/>
    <w:multiLevelType w:val="hybridMultilevel"/>
    <w:tmpl w:val="D6669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67E4"/>
    <w:multiLevelType w:val="multilevel"/>
    <w:tmpl w:val="E1C4DC6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11F21F41"/>
    <w:multiLevelType w:val="hybridMultilevel"/>
    <w:tmpl w:val="700C1BB8"/>
    <w:lvl w:ilvl="0" w:tplc="C8142364">
      <w:start w:val="1"/>
      <w:numFmt w:val="decimal"/>
      <w:lvlText w:val="%1."/>
      <w:lvlJc w:val="left"/>
      <w:pPr>
        <w:ind w:left="1440" w:hanging="360"/>
      </w:pPr>
      <w:rPr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04002"/>
    <w:multiLevelType w:val="multilevel"/>
    <w:tmpl w:val="BCFCA2A0"/>
    <w:lvl w:ilvl="0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152" w:hanging="432"/>
      </w:pPr>
    </w:lvl>
    <w:lvl w:ilvl="2">
      <w:start w:val="1"/>
      <w:numFmt w:val="decimal"/>
      <w:lvlText w:val="%1.%2.%3."/>
      <w:lvlJc w:val="left"/>
      <w:pPr>
        <w:ind w:left="276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088" w:hanging="648"/>
      </w:pPr>
    </w:lvl>
    <w:lvl w:ilvl="4">
      <w:start w:val="1"/>
      <w:numFmt w:val="decimal"/>
      <w:lvlText w:val="%1.%2.%3.%4.%5."/>
      <w:lvlJc w:val="left"/>
      <w:pPr>
        <w:ind w:left="3592" w:hanging="792"/>
      </w:pPr>
    </w:lvl>
    <w:lvl w:ilvl="5">
      <w:start w:val="1"/>
      <w:numFmt w:val="decimal"/>
      <w:lvlText w:val="%1.%2.%3.%4.%5.%6."/>
      <w:lvlJc w:val="left"/>
      <w:pPr>
        <w:ind w:left="4096" w:hanging="936"/>
      </w:pPr>
    </w:lvl>
    <w:lvl w:ilvl="6">
      <w:start w:val="1"/>
      <w:numFmt w:val="decimal"/>
      <w:lvlText w:val="%1.%2.%3.%4.%5.%6.%7."/>
      <w:lvlJc w:val="left"/>
      <w:pPr>
        <w:ind w:left="4600" w:hanging="1080"/>
      </w:pPr>
    </w:lvl>
    <w:lvl w:ilvl="7">
      <w:start w:val="1"/>
      <w:numFmt w:val="decimal"/>
      <w:lvlText w:val="%1.%2.%3.%4.%5.%6.%7.%8."/>
      <w:lvlJc w:val="left"/>
      <w:pPr>
        <w:ind w:left="5104" w:hanging="1224"/>
      </w:pPr>
    </w:lvl>
    <w:lvl w:ilvl="8">
      <w:start w:val="1"/>
      <w:numFmt w:val="decimal"/>
      <w:lvlText w:val="%1.%2.%3.%4.%5.%6.%7.%8.%9."/>
      <w:lvlJc w:val="left"/>
      <w:pPr>
        <w:ind w:left="5680" w:hanging="1440"/>
      </w:pPr>
    </w:lvl>
  </w:abstractNum>
  <w:abstractNum w:abstractNumId="7" w15:restartNumberingAfterBreak="0">
    <w:nsid w:val="1F6053EF"/>
    <w:multiLevelType w:val="multilevel"/>
    <w:tmpl w:val="9B9A03F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 w15:restartNumberingAfterBreak="0">
    <w:nsid w:val="207013B8"/>
    <w:multiLevelType w:val="multilevel"/>
    <w:tmpl w:val="C1F6AE02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bullet"/>
      <w:lvlText w:val=""/>
      <w:lvlJc w:val="left"/>
      <w:pPr>
        <w:ind w:left="3204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9" w15:restartNumberingAfterBreak="0">
    <w:nsid w:val="290C5EE1"/>
    <w:multiLevelType w:val="multilevel"/>
    <w:tmpl w:val="56DC986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bullet"/>
      <w:lvlText w:val=""/>
      <w:lvlJc w:val="left"/>
      <w:pPr>
        <w:ind w:left="3204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10" w15:restartNumberingAfterBreak="0">
    <w:nsid w:val="2CC52FA2"/>
    <w:multiLevelType w:val="multilevel"/>
    <w:tmpl w:val="EE025C40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31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329D0167"/>
    <w:multiLevelType w:val="multilevel"/>
    <w:tmpl w:val="BB740AF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ascii="Palatino Linotype" w:hAnsi="Palatino Linotype" w:hint="default"/>
        <w:b/>
        <w:bCs/>
        <w:color w:val="1F497D" w:themeColor="text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  <w:lang w:val="pt-BR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34C51C19"/>
    <w:multiLevelType w:val="hybridMultilevel"/>
    <w:tmpl w:val="3572B9DC"/>
    <w:lvl w:ilvl="0" w:tplc="C8142364">
      <w:start w:val="1"/>
      <w:numFmt w:val="decimal"/>
      <w:lvlText w:val="%1."/>
      <w:lvlJc w:val="left"/>
      <w:pPr>
        <w:ind w:left="1440" w:hanging="360"/>
      </w:pPr>
      <w:rPr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DF7EB4"/>
    <w:multiLevelType w:val="hybridMultilevel"/>
    <w:tmpl w:val="2A682F3E"/>
    <w:lvl w:ilvl="0" w:tplc="C8142364">
      <w:start w:val="1"/>
      <w:numFmt w:val="decimal"/>
      <w:lvlText w:val="%1."/>
      <w:lvlJc w:val="left"/>
      <w:pPr>
        <w:ind w:left="1440" w:hanging="360"/>
      </w:pPr>
      <w:rPr>
        <w:color w:val="1F497D" w:themeColor="text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32A8C"/>
    <w:multiLevelType w:val="multilevel"/>
    <w:tmpl w:val="15B07AA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2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5" w15:restartNumberingAfterBreak="0">
    <w:nsid w:val="42B3127F"/>
    <w:multiLevelType w:val="multilevel"/>
    <w:tmpl w:val="98A6B82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  <w:b/>
        <w:i/>
        <w:u w:val="single"/>
      </w:rPr>
    </w:lvl>
    <w:lvl w:ilvl="1">
      <w:start w:val="3"/>
      <w:numFmt w:val="decimal"/>
      <w:lvlText w:val="%1.%2"/>
      <w:lvlJc w:val="left"/>
      <w:pPr>
        <w:ind w:left="799" w:hanging="444"/>
      </w:pPr>
      <w:rPr>
        <w:rFonts w:hint="default"/>
        <w:b/>
        <w:i/>
        <w:u w:val="single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/>
        <w:i/>
        <w:u w:val="single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  <w:b/>
        <w:i/>
        <w:u w:val="single"/>
      </w:rPr>
    </w:lvl>
    <w:lvl w:ilvl="4">
      <w:start w:val="1"/>
      <w:numFmt w:val="decimal"/>
      <w:lvlText w:val="%1.%2.%3.%4.%5"/>
      <w:lvlJc w:val="left"/>
      <w:pPr>
        <w:ind w:left="2140" w:hanging="720"/>
      </w:pPr>
      <w:rPr>
        <w:rFonts w:hint="default"/>
        <w:b/>
        <w:i/>
        <w:u w:val="single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  <w:b/>
        <w:i/>
        <w:u w:val="single"/>
      </w:rPr>
    </w:lvl>
    <w:lvl w:ilvl="6">
      <w:start w:val="1"/>
      <w:numFmt w:val="decimal"/>
      <w:lvlText w:val="%1.%2.%3.%4.%5.%6.%7"/>
      <w:lvlJc w:val="left"/>
      <w:pPr>
        <w:ind w:left="3210" w:hanging="1080"/>
      </w:pPr>
      <w:rPr>
        <w:rFonts w:hint="default"/>
        <w:b/>
        <w:i/>
        <w:u w:val="single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  <w:b/>
        <w:i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1440"/>
      </w:pPr>
      <w:rPr>
        <w:rFonts w:hint="default"/>
        <w:b/>
        <w:i/>
        <w:u w:val="single"/>
      </w:rPr>
    </w:lvl>
  </w:abstractNum>
  <w:abstractNum w:abstractNumId="16" w15:restartNumberingAfterBreak="0">
    <w:nsid w:val="57E111BC"/>
    <w:multiLevelType w:val="multilevel"/>
    <w:tmpl w:val="EDE05BE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bullet"/>
      <w:lvlText w:val=""/>
      <w:lvlJc w:val="left"/>
      <w:pPr>
        <w:ind w:left="3204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17" w15:restartNumberingAfterBreak="0">
    <w:nsid w:val="58487889"/>
    <w:multiLevelType w:val="multilevel"/>
    <w:tmpl w:val="C4EA029C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bullet"/>
      <w:lvlText w:val=""/>
      <w:lvlJc w:val="left"/>
      <w:pPr>
        <w:ind w:left="360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 w15:restartNumberingAfterBreak="0">
    <w:nsid w:val="5AB237D0"/>
    <w:multiLevelType w:val="hybridMultilevel"/>
    <w:tmpl w:val="D900775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B367BC5"/>
    <w:multiLevelType w:val="hybridMultilevel"/>
    <w:tmpl w:val="3EA23B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03B09"/>
    <w:multiLevelType w:val="multilevel"/>
    <w:tmpl w:val="92A43FBC"/>
    <w:styleLink w:val="Estilo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lang w:val="pt-BR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1" w15:restartNumberingAfterBreak="0">
    <w:nsid w:val="5EC9162E"/>
    <w:multiLevelType w:val="multilevel"/>
    <w:tmpl w:val="3140CD86"/>
    <w:lvl w:ilvl="0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3661" w:hanging="432"/>
      </w:pPr>
    </w:lvl>
    <w:lvl w:ilvl="2">
      <w:start w:val="1"/>
      <w:numFmt w:val="bullet"/>
      <w:lvlText w:val=""/>
      <w:lvlJc w:val="left"/>
      <w:pPr>
        <w:ind w:left="4273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597" w:hanging="648"/>
      </w:pPr>
    </w:lvl>
    <w:lvl w:ilvl="4">
      <w:start w:val="1"/>
      <w:numFmt w:val="decimal"/>
      <w:lvlText w:val="%1.%2.%3.%4.%5."/>
      <w:lvlJc w:val="left"/>
      <w:pPr>
        <w:ind w:left="5101" w:hanging="792"/>
      </w:pPr>
    </w:lvl>
    <w:lvl w:ilvl="5">
      <w:start w:val="1"/>
      <w:numFmt w:val="decimal"/>
      <w:lvlText w:val="%1.%2.%3.%4.%5.%6."/>
      <w:lvlJc w:val="left"/>
      <w:pPr>
        <w:ind w:left="5605" w:hanging="936"/>
      </w:pPr>
    </w:lvl>
    <w:lvl w:ilvl="6">
      <w:start w:val="1"/>
      <w:numFmt w:val="decimal"/>
      <w:lvlText w:val="%1.%2.%3.%4.%5.%6.%7."/>
      <w:lvlJc w:val="left"/>
      <w:pPr>
        <w:ind w:left="6109" w:hanging="1080"/>
      </w:pPr>
    </w:lvl>
    <w:lvl w:ilvl="7">
      <w:start w:val="1"/>
      <w:numFmt w:val="decimal"/>
      <w:lvlText w:val="%1.%2.%3.%4.%5.%6.%7.%8."/>
      <w:lvlJc w:val="left"/>
      <w:pPr>
        <w:ind w:left="6613" w:hanging="1224"/>
      </w:pPr>
    </w:lvl>
    <w:lvl w:ilvl="8">
      <w:start w:val="1"/>
      <w:numFmt w:val="decimal"/>
      <w:lvlText w:val="%1.%2.%3.%4.%5.%6.%7.%8.%9."/>
      <w:lvlJc w:val="left"/>
      <w:pPr>
        <w:ind w:left="7189" w:hanging="1440"/>
      </w:pPr>
    </w:lvl>
  </w:abstractNum>
  <w:abstractNum w:abstractNumId="22" w15:restartNumberingAfterBreak="0">
    <w:nsid w:val="62755CE5"/>
    <w:multiLevelType w:val="multilevel"/>
    <w:tmpl w:val="E934003E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bullet"/>
      <w:lvlText w:val=""/>
      <w:lvlJc w:val="left"/>
      <w:pPr>
        <w:ind w:left="2255" w:hanging="504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3" w15:restartNumberingAfterBreak="0">
    <w:nsid w:val="6557102D"/>
    <w:multiLevelType w:val="hybridMultilevel"/>
    <w:tmpl w:val="6AF2321A"/>
    <w:lvl w:ilvl="0" w:tplc="0416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6B2B2CBF"/>
    <w:multiLevelType w:val="multilevel"/>
    <w:tmpl w:val="945CFC90"/>
    <w:lvl w:ilvl="0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3661" w:hanging="432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4273" w:hanging="504"/>
      </w:pPr>
      <w:rPr>
        <w:rFonts w:ascii="Wingdings" w:hAnsi="Wingdings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597" w:hanging="648"/>
      </w:pPr>
    </w:lvl>
    <w:lvl w:ilvl="4">
      <w:start w:val="1"/>
      <w:numFmt w:val="decimal"/>
      <w:lvlText w:val="%1.%2.%3.%4.%5."/>
      <w:lvlJc w:val="left"/>
      <w:pPr>
        <w:ind w:left="5101" w:hanging="792"/>
      </w:pPr>
    </w:lvl>
    <w:lvl w:ilvl="5">
      <w:start w:val="1"/>
      <w:numFmt w:val="decimal"/>
      <w:lvlText w:val="%1.%2.%3.%4.%5.%6."/>
      <w:lvlJc w:val="left"/>
      <w:pPr>
        <w:ind w:left="5605" w:hanging="936"/>
      </w:pPr>
    </w:lvl>
    <w:lvl w:ilvl="6">
      <w:start w:val="1"/>
      <w:numFmt w:val="decimal"/>
      <w:lvlText w:val="%1.%2.%3.%4.%5.%6.%7."/>
      <w:lvlJc w:val="left"/>
      <w:pPr>
        <w:ind w:left="6109" w:hanging="1080"/>
      </w:pPr>
    </w:lvl>
    <w:lvl w:ilvl="7">
      <w:start w:val="1"/>
      <w:numFmt w:val="decimal"/>
      <w:lvlText w:val="%1.%2.%3.%4.%5.%6.%7.%8."/>
      <w:lvlJc w:val="left"/>
      <w:pPr>
        <w:ind w:left="6613" w:hanging="1224"/>
      </w:pPr>
    </w:lvl>
    <w:lvl w:ilvl="8">
      <w:start w:val="1"/>
      <w:numFmt w:val="decimal"/>
      <w:lvlText w:val="%1.%2.%3.%4.%5.%6.%7.%8.%9."/>
      <w:lvlJc w:val="left"/>
      <w:pPr>
        <w:ind w:left="7189" w:hanging="1440"/>
      </w:pPr>
    </w:lvl>
  </w:abstractNum>
  <w:abstractNum w:abstractNumId="25" w15:restartNumberingAfterBreak="0">
    <w:nsid w:val="71127D03"/>
    <w:multiLevelType w:val="hybridMultilevel"/>
    <w:tmpl w:val="6D7A79B2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71D73D6"/>
    <w:multiLevelType w:val="hybridMultilevel"/>
    <w:tmpl w:val="B3E60EC0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771F2364"/>
    <w:multiLevelType w:val="hybridMultilevel"/>
    <w:tmpl w:val="EABE1C48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8" w15:restartNumberingAfterBreak="0">
    <w:nsid w:val="7C0D44CE"/>
    <w:multiLevelType w:val="multilevel"/>
    <w:tmpl w:val="B1FC8892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6"/>
  </w:num>
  <w:num w:numId="5">
    <w:abstractNumId w:val="22"/>
  </w:num>
  <w:num w:numId="6">
    <w:abstractNumId w:val="14"/>
  </w:num>
  <w:num w:numId="7">
    <w:abstractNumId w:val="9"/>
  </w:num>
  <w:num w:numId="8">
    <w:abstractNumId w:val="7"/>
  </w:num>
  <w:num w:numId="9">
    <w:abstractNumId w:val="4"/>
  </w:num>
  <w:num w:numId="10">
    <w:abstractNumId w:val="15"/>
  </w:num>
  <w:num w:numId="11">
    <w:abstractNumId w:val="10"/>
  </w:num>
  <w:num w:numId="12">
    <w:abstractNumId w:val="17"/>
  </w:num>
  <w:num w:numId="13">
    <w:abstractNumId w:val="28"/>
  </w:num>
  <w:num w:numId="14">
    <w:abstractNumId w:val="27"/>
  </w:num>
  <w:num w:numId="15">
    <w:abstractNumId w:val="1"/>
  </w:num>
  <w:num w:numId="16">
    <w:abstractNumId w:val="24"/>
  </w:num>
  <w:num w:numId="17">
    <w:abstractNumId w:val="21"/>
  </w:num>
  <w:num w:numId="18">
    <w:abstractNumId w:val="25"/>
  </w:num>
  <w:num w:numId="19">
    <w:abstractNumId w:val="18"/>
  </w:num>
  <w:num w:numId="20">
    <w:abstractNumId w:val="2"/>
  </w:num>
  <w:num w:numId="21">
    <w:abstractNumId w:val="23"/>
  </w:num>
  <w:num w:numId="22">
    <w:abstractNumId w:val="0"/>
  </w:num>
  <w:num w:numId="23">
    <w:abstractNumId w:val="26"/>
  </w:num>
  <w:num w:numId="24">
    <w:abstractNumId w:val="3"/>
  </w:num>
  <w:num w:numId="25">
    <w:abstractNumId w:val="12"/>
  </w:num>
  <w:num w:numId="26">
    <w:abstractNumId w:val="13"/>
  </w:num>
  <w:num w:numId="27">
    <w:abstractNumId w:val="5"/>
  </w:num>
  <w:num w:numId="28">
    <w:abstractNumId w:val="19"/>
  </w:num>
  <w:num w:numId="29">
    <w:abstractNumId w:val="8"/>
  </w:num>
  <w:num w:numId="30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A0D"/>
    <w:rsid w:val="00005599"/>
    <w:rsid w:val="0000577D"/>
    <w:rsid w:val="0000782E"/>
    <w:rsid w:val="00011F41"/>
    <w:rsid w:val="00015DA0"/>
    <w:rsid w:val="0001630F"/>
    <w:rsid w:val="00023BC6"/>
    <w:rsid w:val="0002480D"/>
    <w:rsid w:val="00025246"/>
    <w:rsid w:val="00025D1D"/>
    <w:rsid w:val="000339A1"/>
    <w:rsid w:val="00033C61"/>
    <w:rsid w:val="00036AA2"/>
    <w:rsid w:val="00041953"/>
    <w:rsid w:val="000425C4"/>
    <w:rsid w:val="00045B14"/>
    <w:rsid w:val="0005122E"/>
    <w:rsid w:val="00051863"/>
    <w:rsid w:val="000566D5"/>
    <w:rsid w:val="00057965"/>
    <w:rsid w:val="000669BD"/>
    <w:rsid w:val="0007022B"/>
    <w:rsid w:val="00070A0D"/>
    <w:rsid w:val="00075FDC"/>
    <w:rsid w:val="000768CC"/>
    <w:rsid w:val="00081424"/>
    <w:rsid w:val="00093782"/>
    <w:rsid w:val="00094FA4"/>
    <w:rsid w:val="00095CB9"/>
    <w:rsid w:val="00097248"/>
    <w:rsid w:val="000A365C"/>
    <w:rsid w:val="000A694B"/>
    <w:rsid w:val="000B10E8"/>
    <w:rsid w:val="000B5B93"/>
    <w:rsid w:val="000C39B6"/>
    <w:rsid w:val="000C41C8"/>
    <w:rsid w:val="000C5852"/>
    <w:rsid w:val="000C7DF1"/>
    <w:rsid w:val="000D46A6"/>
    <w:rsid w:val="000E1119"/>
    <w:rsid w:val="000E2D31"/>
    <w:rsid w:val="000E53D7"/>
    <w:rsid w:val="000F6EE2"/>
    <w:rsid w:val="00101EB0"/>
    <w:rsid w:val="00103A3B"/>
    <w:rsid w:val="00111C6C"/>
    <w:rsid w:val="00123431"/>
    <w:rsid w:val="00127FAC"/>
    <w:rsid w:val="00134253"/>
    <w:rsid w:val="00137C39"/>
    <w:rsid w:val="00140717"/>
    <w:rsid w:val="00143432"/>
    <w:rsid w:val="00152A4B"/>
    <w:rsid w:val="0015573A"/>
    <w:rsid w:val="00155B37"/>
    <w:rsid w:val="0015631E"/>
    <w:rsid w:val="0016332A"/>
    <w:rsid w:val="0017287C"/>
    <w:rsid w:val="00177123"/>
    <w:rsid w:val="00182084"/>
    <w:rsid w:val="00183EF1"/>
    <w:rsid w:val="001849E6"/>
    <w:rsid w:val="001860F3"/>
    <w:rsid w:val="001900A9"/>
    <w:rsid w:val="00196D73"/>
    <w:rsid w:val="001A00BC"/>
    <w:rsid w:val="001A2746"/>
    <w:rsid w:val="001A37FC"/>
    <w:rsid w:val="001B5151"/>
    <w:rsid w:val="001B5F21"/>
    <w:rsid w:val="001B6588"/>
    <w:rsid w:val="001B6683"/>
    <w:rsid w:val="001C24E1"/>
    <w:rsid w:val="001C45A0"/>
    <w:rsid w:val="001D2596"/>
    <w:rsid w:val="001E6369"/>
    <w:rsid w:val="001F1BF4"/>
    <w:rsid w:val="001F43B3"/>
    <w:rsid w:val="001F4912"/>
    <w:rsid w:val="001F625F"/>
    <w:rsid w:val="0020171E"/>
    <w:rsid w:val="0021052A"/>
    <w:rsid w:val="002151E7"/>
    <w:rsid w:val="00215C60"/>
    <w:rsid w:val="00225833"/>
    <w:rsid w:val="00232661"/>
    <w:rsid w:val="00233E2F"/>
    <w:rsid w:val="0023455B"/>
    <w:rsid w:val="002616C8"/>
    <w:rsid w:val="00263ADD"/>
    <w:rsid w:val="002652C6"/>
    <w:rsid w:val="002662D4"/>
    <w:rsid w:val="0026694C"/>
    <w:rsid w:val="0027052B"/>
    <w:rsid w:val="0027193B"/>
    <w:rsid w:val="00272535"/>
    <w:rsid w:val="00274209"/>
    <w:rsid w:val="00276868"/>
    <w:rsid w:val="00277F37"/>
    <w:rsid w:val="00282D75"/>
    <w:rsid w:val="002830C7"/>
    <w:rsid w:val="00284BE0"/>
    <w:rsid w:val="0029482A"/>
    <w:rsid w:val="002A44DE"/>
    <w:rsid w:val="002A4E40"/>
    <w:rsid w:val="002A4F80"/>
    <w:rsid w:val="002A6072"/>
    <w:rsid w:val="002A6C62"/>
    <w:rsid w:val="002B346A"/>
    <w:rsid w:val="002B74E6"/>
    <w:rsid w:val="002E3EC7"/>
    <w:rsid w:val="002E65BD"/>
    <w:rsid w:val="002F5FB2"/>
    <w:rsid w:val="00304E5B"/>
    <w:rsid w:val="00306581"/>
    <w:rsid w:val="00311F6B"/>
    <w:rsid w:val="003153A0"/>
    <w:rsid w:val="00316150"/>
    <w:rsid w:val="00320ADA"/>
    <w:rsid w:val="00323641"/>
    <w:rsid w:val="003300F3"/>
    <w:rsid w:val="00330A8E"/>
    <w:rsid w:val="00331260"/>
    <w:rsid w:val="00331680"/>
    <w:rsid w:val="003373AA"/>
    <w:rsid w:val="00346B07"/>
    <w:rsid w:val="00347C17"/>
    <w:rsid w:val="0035183D"/>
    <w:rsid w:val="003554C4"/>
    <w:rsid w:val="003605AB"/>
    <w:rsid w:val="00366069"/>
    <w:rsid w:val="00371165"/>
    <w:rsid w:val="00377342"/>
    <w:rsid w:val="00383D31"/>
    <w:rsid w:val="00391C6F"/>
    <w:rsid w:val="003939F7"/>
    <w:rsid w:val="00395552"/>
    <w:rsid w:val="003A3778"/>
    <w:rsid w:val="003A6F04"/>
    <w:rsid w:val="003B0DC6"/>
    <w:rsid w:val="003B1E04"/>
    <w:rsid w:val="003D11D6"/>
    <w:rsid w:val="003D1D42"/>
    <w:rsid w:val="003D4750"/>
    <w:rsid w:val="003D6774"/>
    <w:rsid w:val="003E0CF3"/>
    <w:rsid w:val="003E3636"/>
    <w:rsid w:val="003E7C2E"/>
    <w:rsid w:val="003F1158"/>
    <w:rsid w:val="003F4D4E"/>
    <w:rsid w:val="003F7678"/>
    <w:rsid w:val="00405884"/>
    <w:rsid w:val="004070E9"/>
    <w:rsid w:val="00413B48"/>
    <w:rsid w:val="004179D1"/>
    <w:rsid w:val="004208CD"/>
    <w:rsid w:val="004330F5"/>
    <w:rsid w:val="0043383C"/>
    <w:rsid w:val="00435137"/>
    <w:rsid w:val="00441B69"/>
    <w:rsid w:val="00467661"/>
    <w:rsid w:val="0047263E"/>
    <w:rsid w:val="00474269"/>
    <w:rsid w:val="00474612"/>
    <w:rsid w:val="00476C25"/>
    <w:rsid w:val="00483B0D"/>
    <w:rsid w:val="00483EED"/>
    <w:rsid w:val="0048597C"/>
    <w:rsid w:val="004868A3"/>
    <w:rsid w:val="004973CC"/>
    <w:rsid w:val="004B43FE"/>
    <w:rsid w:val="004B6D66"/>
    <w:rsid w:val="004B77ED"/>
    <w:rsid w:val="004C11FC"/>
    <w:rsid w:val="004C145F"/>
    <w:rsid w:val="004C55F8"/>
    <w:rsid w:val="004C7EE3"/>
    <w:rsid w:val="004D7FB5"/>
    <w:rsid w:val="004E3941"/>
    <w:rsid w:val="004E3948"/>
    <w:rsid w:val="004E3BF2"/>
    <w:rsid w:val="004F5854"/>
    <w:rsid w:val="004F7BDE"/>
    <w:rsid w:val="00500DC8"/>
    <w:rsid w:val="00502FB3"/>
    <w:rsid w:val="00505A67"/>
    <w:rsid w:val="00513F6D"/>
    <w:rsid w:val="0051407F"/>
    <w:rsid w:val="00514A33"/>
    <w:rsid w:val="00517CE6"/>
    <w:rsid w:val="00521B95"/>
    <w:rsid w:val="00521CBC"/>
    <w:rsid w:val="00523086"/>
    <w:rsid w:val="0054528F"/>
    <w:rsid w:val="005472BD"/>
    <w:rsid w:val="00566154"/>
    <w:rsid w:val="00572790"/>
    <w:rsid w:val="005756FD"/>
    <w:rsid w:val="0058027A"/>
    <w:rsid w:val="0058424B"/>
    <w:rsid w:val="00585074"/>
    <w:rsid w:val="005914CA"/>
    <w:rsid w:val="005931C8"/>
    <w:rsid w:val="00593768"/>
    <w:rsid w:val="00593F5A"/>
    <w:rsid w:val="00594B3B"/>
    <w:rsid w:val="00596B12"/>
    <w:rsid w:val="005A07EF"/>
    <w:rsid w:val="005A4EB2"/>
    <w:rsid w:val="005B2967"/>
    <w:rsid w:val="005B5FF9"/>
    <w:rsid w:val="005B66CE"/>
    <w:rsid w:val="005C4A9B"/>
    <w:rsid w:val="005C6515"/>
    <w:rsid w:val="005C66A6"/>
    <w:rsid w:val="005D101A"/>
    <w:rsid w:val="005D4771"/>
    <w:rsid w:val="005D59CA"/>
    <w:rsid w:val="005E56EB"/>
    <w:rsid w:val="005F021F"/>
    <w:rsid w:val="005F273D"/>
    <w:rsid w:val="005F53DB"/>
    <w:rsid w:val="00600903"/>
    <w:rsid w:val="00605539"/>
    <w:rsid w:val="00606564"/>
    <w:rsid w:val="006151F7"/>
    <w:rsid w:val="006215F6"/>
    <w:rsid w:val="00625201"/>
    <w:rsid w:val="006339F2"/>
    <w:rsid w:val="00641449"/>
    <w:rsid w:val="00642648"/>
    <w:rsid w:val="00642F10"/>
    <w:rsid w:val="006440D2"/>
    <w:rsid w:val="00661333"/>
    <w:rsid w:val="00664425"/>
    <w:rsid w:val="0066767C"/>
    <w:rsid w:val="00672DE0"/>
    <w:rsid w:val="00674D41"/>
    <w:rsid w:val="00676417"/>
    <w:rsid w:val="00681EEA"/>
    <w:rsid w:val="00685AAA"/>
    <w:rsid w:val="006A236B"/>
    <w:rsid w:val="006B1339"/>
    <w:rsid w:val="006B17DB"/>
    <w:rsid w:val="006B248B"/>
    <w:rsid w:val="006B3A8C"/>
    <w:rsid w:val="006B3BB4"/>
    <w:rsid w:val="006B3C2F"/>
    <w:rsid w:val="006C3693"/>
    <w:rsid w:val="006C372A"/>
    <w:rsid w:val="006C4311"/>
    <w:rsid w:val="006C6875"/>
    <w:rsid w:val="006D4E80"/>
    <w:rsid w:val="006D51B7"/>
    <w:rsid w:val="006D67C7"/>
    <w:rsid w:val="006E0465"/>
    <w:rsid w:val="006E06A6"/>
    <w:rsid w:val="006E2808"/>
    <w:rsid w:val="006E42EC"/>
    <w:rsid w:val="006E52D8"/>
    <w:rsid w:val="006F6919"/>
    <w:rsid w:val="00703387"/>
    <w:rsid w:val="0071114C"/>
    <w:rsid w:val="00714281"/>
    <w:rsid w:val="00715680"/>
    <w:rsid w:val="00716176"/>
    <w:rsid w:val="0072568D"/>
    <w:rsid w:val="0072767B"/>
    <w:rsid w:val="007308E1"/>
    <w:rsid w:val="00737E5B"/>
    <w:rsid w:val="007621B0"/>
    <w:rsid w:val="0076616B"/>
    <w:rsid w:val="007678F9"/>
    <w:rsid w:val="007746B4"/>
    <w:rsid w:val="00783949"/>
    <w:rsid w:val="00784E11"/>
    <w:rsid w:val="007910AB"/>
    <w:rsid w:val="0079166F"/>
    <w:rsid w:val="007A38C9"/>
    <w:rsid w:val="007A4CB2"/>
    <w:rsid w:val="007B2E4C"/>
    <w:rsid w:val="007B3338"/>
    <w:rsid w:val="007B4143"/>
    <w:rsid w:val="007B4E34"/>
    <w:rsid w:val="007B54BE"/>
    <w:rsid w:val="007B77C1"/>
    <w:rsid w:val="007C2A3E"/>
    <w:rsid w:val="007C533A"/>
    <w:rsid w:val="007E3198"/>
    <w:rsid w:val="007E7A73"/>
    <w:rsid w:val="007F2D01"/>
    <w:rsid w:val="007F66B8"/>
    <w:rsid w:val="007F69BA"/>
    <w:rsid w:val="00800EB1"/>
    <w:rsid w:val="00801204"/>
    <w:rsid w:val="00804C4C"/>
    <w:rsid w:val="00811753"/>
    <w:rsid w:val="0081421D"/>
    <w:rsid w:val="00822FAD"/>
    <w:rsid w:val="008231F5"/>
    <w:rsid w:val="00827EA3"/>
    <w:rsid w:val="00834DA8"/>
    <w:rsid w:val="00837442"/>
    <w:rsid w:val="008438CB"/>
    <w:rsid w:val="0084455F"/>
    <w:rsid w:val="00844909"/>
    <w:rsid w:val="00860448"/>
    <w:rsid w:val="00870245"/>
    <w:rsid w:val="00873D11"/>
    <w:rsid w:val="00874BB3"/>
    <w:rsid w:val="0088224C"/>
    <w:rsid w:val="00884D02"/>
    <w:rsid w:val="00884EE3"/>
    <w:rsid w:val="00885749"/>
    <w:rsid w:val="00885A12"/>
    <w:rsid w:val="008A15BE"/>
    <w:rsid w:val="008B30C1"/>
    <w:rsid w:val="008B318C"/>
    <w:rsid w:val="008B5662"/>
    <w:rsid w:val="008B7CAF"/>
    <w:rsid w:val="008C070E"/>
    <w:rsid w:val="008C1265"/>
    <w:rsid w:val="008E1337"/>
    <w:rsid w:val="008E1F85"/>
    <w:rsid w:val="008E61ED"/>
    <w:rsid w:val="008F1ECE"/>
    <w:rsid w:val="008F409C"/>
    <w:rsid w:val="008F497F"/>
    <w:rsid w:val="008F726A"/>
    <w:rsid w:val="008F7FE9"/>
    <w:rsid w:val="00905D32"/>
    <w:rsid w:val="00924182"/>
    <w:rsid w:val="0092778B"/>
    <w:rsid w:val="009326DB"/>
    <w:rsid w:val="00933C8B"/>
    <w:rsid w:val="00936C30"/>
    <w:rsid w:val="00937166"/>
    <w:rsid w:val="00941243"/>
    <w:rsid w:val="00942584"/>
    <w:rsid w:val="00947365"/>
    <w:rsid w:val="00954881"/>
    <w:rsid w:val="00955B5C"/>
    <w:rsid w:val="00960BBF"/>
    <w:rsid w:val="00965455"/>
    <w:rsid w:val="0096719F"/>
    <w:rsid w:val="00975788"/>
    <w:rsid w:val="009763A1"/>
    <w:rsid w:val="0097775B"/>
    <w:rsid w:val="00983112"/>
    <w:rsid w:val="00983543"/>
    <w:rsid w:val="00985858"/>
    <w:rsid w:val="009910F9"/>
    <w:rsid w:val="00992551"/>
    <w:rsid w:val="00993457"/>
    <w:rsid w:val="00995A68"/>
    <w:rsid w:val="0099725F"/>
    <w:rsid w:val="009A17EE"/>
    <w:rsid w:val="009A3EE9"/>
    <w:rsid w:val="009A49FA"/>
    <w:rsid w:val="009A4CBF"/>
    <w:rsid w:val="009A57C3"/>
    <w:rsid w:val="009B5E6E"/>
    <w:rsid w:val="009B7971"/>
    <w:rsid w:val="009B7CC1"/>
    <w:rsid w:val="009D16FB"/>
    <w:rsid w:val="009D538F"/>
    <w:rsid w:val="009D6836"/>
    <w:rsid w:val="009D7EB5"/>
    <w:rsid w:val="009E0B0D"/>
    <w:rsid w:val="009E1C14"/>
    <w:rsid w:val="009E3D7F"/>
    <w:rsid w:val="009E5B89"/>
    <w:rsid w:val="009E705F"/>
    <w:rsid w:val="009F04E5"/>
    <w:rsid w:val="00A01D02"/>
    <w:rsid w:val="00A0648B"/>
    <w:rsid w:val="00A101EF"/>
    <w:rsid w:val="00A264E4"/>
    <w:rsid w:val="00A27E87"/>
    <w:rsid w:val="00A33BBE"/>
    <w:rsid w:val="00A42650"/>
    <w:rsid w:val="00A51656"/>
    <w:rsid w:val="00A527BB"/>
    <w:rsid w:val="00A54ED0"/>
    <w:rsid w:val="00A55204"/>
    <w:rsid w:val="00A5621A"/>
    <w:rsid w:val="00A600F0"/>
    <w:rsid w:val="00A617E8"/>
    <w:rsid w:val="00A649AE"/>
    <w:rsid w:val="00A65BBE"/>
    <w:rsid w:val="00A661D6"/>
    <w:rsid w:val="00A741B5"/>
    <w:rsid w:val="00A778DF"/>
    <w:rsid w:val="00A80C55"/>
    <w:rsid w:val="00A8289D"/>
    <w:rsid w:val="00A845E3"/>
    <w:rsid w:val="00A87D97"/>
    <w:rsid w:val="00A9365B"/>
    <w:rsid w:val="00A94557"/>
    <w:rsid w:val="00A96FA5"/>
    <w:rsid w:val="00AA06B9"/>
    <w:rsid w:val="00AA5B7F"/>
    <w:rsid w:val="00AB42EB"/>
    <w:rsid w:val="00AB46C0"/>
    <w:rsid w:val="00AC344E"/>
    <w:rsid w:val="00AC446F"/>
    <w:rsid w:val="00AD361F"/>
    <w:rsid w:val="00AD6A15"/>
    <w:rsid w:val="00AD6D76"/>
    <w:rsid w:val="00AE7659"/>
    <w:rsid w:val="00AF16C5"/>
    <w:rsid w:val="00AF1960"/>
    <w:rsid w:val="00AF7800"/>
    <w:rsid w:val="00AF7CE8"/>
    <w:rsid w:val="00B10EF8"/>
    <w:rsid w:val="00B1662B"/>
    <w:rsid w:val="00B17498"/>
    <w:rsid w:val="00B20AB2"/>
    <w:rsid w:val="00B221D2"/>
    <w:rsid w:val="00B22B7B"/>
    <w:rsid w:val="00B23CDF"/>
    <w:rsid w:val="00B27D4C"/>
    <w:rsid w:val="00B30490"/>
    <w:rsid w:val="00B30B4D"/>
    <w:rsid w:val="00B358E8"/>
    <w:rsid w:val="00B35ABE"/>
    <w:rsid w:val="00B36440"/>
    <w:rsid w:val="00B4363D"/>
    <w:rsid w:val="00B46917"/>
    <w:rsid w:val="00B51614"/>
    <w:rsid w:val="00B520BE"/>
    <w:rsid w:val="00B52652"/>
    <w:rsid w:val="00B70C1C"/>
    <w:rsid w:val="00B77CC4"/>
    <w:rsid w:val="00B83454"/>
    <w:rsid w:val="00B93684"/>
    <w:rsid w:val="00BA2E1F"/>
    <w:rsid w:val="00BA3187"/>
    <w:rsid w:val="00BA4109"/>
    <w:rsid w:val="00BB07E2"/>
    <w:rsid w:val="00BB1492"/>
    <w:rsid w:val="00BB4251"/>
    <w:rsid w:val="00BB4391"/>
    <w:rsid w:val="00BB4DB9"/>
    <w:rsid w:val="00BB6B5F"/>
    <w:rsid w:val="00BC443E"/>
    <w:rsid w:val="00BD0380"/>
    <w:rsid w:val="00BD45FA"/>
    <w:rsid w:val="00BD7EA4"/>
    <w:rsid w:val="00BE1A39"/>
    <w:rsid w:val="00BE73F4"/>
    <w:rsid w:val="00BF3BD1"/>
    <w:rsid w:val="00BF407A"/>
    <w:rsid w:val="00BF6F43"/>
    <w:rsid w:val="00BF7364"/>
    <w:rsid w:val="00C04469"/>
    <w:rsid w:val="00C048E6"/>
    <w:rsid w:val="00C21C42"/>
    <w:rsid w:val="00C26561"/>
    <w:rsid w:val="00C307E5"/>
    <w:rsid w:val="00C30C40"/>
    <w:rsid w:val="00C34449"/>
    <w:rsid w:val="00C4797A"/>
    <w:rsid w:val="00C50B2B"/>
    <w:rsid w:val="00C550E4"/>
    <w:rsid w:val="00C57A74"/>
    <w:rsid w:val="00C6121F"/>
    <w:rsid w:val="00C618A2"/>
    <w:rsid w:val="00C63299"/>
    <w:rsid w:val="00C65CA0"/>
    <w:rsid w:val="00C67A0F"/>
    <w:rsid w:val="00C714DE"/>
    <w:rsid w:val="00C7493E"/>
    <w:rsid w:val="00C80CF0"/>
    <w:rsid w:val="00C819F5"/>
    <w:rsid w:val="00C84678"/>
    <w:rsid w:val="00C849DE"/>
    <w:rsid w:val="00C85D32"/>
    <w:rsid w:val="00C868A0"/>
    <w:rsid w:val="00C87A75"/>
    <w:rsid w:val="00C92D54"/>
    <w:rsid w:val="00C96298"/>
    <w:rsid w:val="00CA282B"/>
    <w:rsid w:val="00CA328B"/>
    <w:rsid w:val="00CA6F49"/>
    <w:rsid w:val="00CB508D"/>
    <w:rsid w:val="00CC2EF6"/>
    <w:rsid w:val="00CC3E9B"/>
    <w:rsid w:val="00CC7BE6"/>
    <w:rsid w:val="00CD49FC"/>
    <w:rsid w:val="00CD7A2A"/>
    <w:rsid w:val="00CE125E"/>
    <w:rsid w:val="00CE2DEE"/>
    <w:rsid w:val="00CE52DC"/>
    <w:rsid w:val="00CE5BE8"/>
    <w:rsid w:val="00CF63C6"/>
    <w:rsid w:val="00CF7499"/>
    <w:rsid w:val="00D00B64"/>
    <w:rsid w:val="00D01EB1"/>
    <w:rsid w:val="00D02FDB"/>
    <w:rsid w:val="00D0383A"/>
    <w:rsid w:val="00D071C5"/>
    <w:rsid w:val="00D11160"/>
    <w:rsid w:val="00D13CBA"/>
    <w:rsid w:val="00D16763"/>
    <w:rsid w:val="00D17117"/>
    <w:rsid w:val="00D254FA"/>
    <w:rsid w:val="00D25B81"/>
    <w:rsid w:val="00D3096E"/>
    <w:rsid w:val="00D31312"/>
    <w:rsid w:val="00D32395"/>
    <w:rsid w:val="00D35650"/>
    <w:rsid w:val="00D3620D"/>
    <w:rsid w:val="00D3623E"/>
    <w:rsid w:val="00D6322C"/>
    <w:rsid w:val="00D6367C"/>
    <w:rsid w:val="00D703B3"/>
    <w:rsid w:val="00D741B2"/>
    <w:rsid w:val="00D86A28"/>
    <w:rsid w:val="00D90322"/>
    <w:rsid w:val="00D924E3"/>
    <w:rsid w:val="00D95B13"/>
    <w:rsid w:val="00DA119D"/>
    <w:rsid w:val="00DA49CB"/>
    <w:rsid w:val="00DB176F"/>
    <w:rsid w:val="00DB4214"/>
    <w:rsid w:val="00DB5ACC"/>
    <w:rsid w:val="00DB5B41"/>
    <w:rsid w:val="00DB6F87"/>
    <w:rsid w:val="00DB7F82"/>
    <w:rsid w:val="00DC44E8"/>
    <w:rsid w:val="00DD28EB"/>
    <w:rsid w:val="00DD2E06"/>
    <w:rsid w:val="00DE19BB"/>
    <w:rsid w:val="00DE353A"/>
    <w:rsid w:val="00DF5AF4"/>
    <w:rsid w:val="00DF6F91"/>
    <w:rsid w:val="00E02511"/>
    <w:rsid w:val="00E04822"/>
    <w:rsid w:val="00E04BFE"/>
    <w:rsid w:val="00E1329C"/>
    <w:rsid w:val="00E2256F"/>
    <w:rsid w:val="00E2458C"/>
    <w:rsid w:val="00E32BE1"/>
    <w:rsid w:val="00E32D0F"/>
    <w:rsid w:val="00E37B72"/>
    <w:rsid w:val="00E44D87"/>
    <w:rsid w:val="00E52CA5"/>
    <w:rsid w:val="00E63B7E"/>
    <w:rsid w:val="00E67244"/>
    <w:rsid w:val="00E75DE5"/>
    <w:rsid w:val="00E77D8F"/>
    <w:rsid w:val="00E815E1"/>
    <w:rsid w:val="00E85B3A"/>
    <w:rsid w:val="00E94102"/>
    <w:rsid w:val="00EA57EB"/>
    <w:rsid w:val="00EB148E"/>
    <w:rsid w:val="00EB1B60"/>
    <w:rsid w:val="00EB1CCA"/>
    <w:rsid w:val="00EC7020"/>
    <w:rsid w:val="00ED0CD3"/>
    <w:rsid w:val="00ED2965"/>
    <w:rsid w:val="00ED7413"/>
    <w:rsid w:val="00EE0665"/>
    <w:rsid w:val="00EE0AA6"/>
    <w:rsid w:val="00EE1595"/>
    <w:rsid w:val="00EE4866"/>
    <w:rsid w:val="00F00455"/>
    <w:rsid w:val="00F04ADE"/>
    <w:rsid w:val="00F24C56"/>
    <w:rsid w:val="00F47BFB"/>
    <w:rsid w:val="00F52FC1"/>
    <w:rsid w:val="00F550E4"/>
    <w:rsid w:val="00F578F5"/>
    <w:rsid w:val="00F61606"/>
    <w:rsid w:val="00F66E00"/>
    <w:rsid w:val="00F737FF"/>
    <w:rsid w:val="00F74E79"/>
    <w:rsid w:val="00F7596E"/>
    <w:rsid w:val="00F76BDE"/>
    <w:rsid w:val="00F77B13"/>
    <w:rsid w:val="00F8297F"/>
    <w:rsid w:val="00F83199"/>
    <w:rsid w:val="00F95554"/>
    <w:rsid w:val="00F968C5"/>
    <w:rsid w:val="00FA6352"/>
    <w:rsid w:val="00FA6DF9"/>
    <w:rsid w:val="00FB3B22"/>
    <w:rsid w:val="00FB5C8A"/>
    <w:rsid w:val="00FB7514"/>
    <w:rsid w:val="00FC063C"/>
    <w:rsid w:val="00FC44D1"/>
    <w:rsid w:val="00FC67E4"/>
    <w:rsid w:val="00FD12C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F33253"/>
  <w14:defaultImageDpi w14:val="300"/>
  <w15:docId w15:val="{5EE48D77-A8CF-456A-B39C-A272A3F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54"/>
    <w:pPr>
      <w:suppressAutoHyphens/>
    </w:pPr>
    <w:rPr>
      <w:rFonts w:eastAsia="Times New Roman" w:cs="Times New Roman"/>
      <w:sz w:val="22"/>
      <w:szCs w:val="20"/>
      <w:lang w:val="pt-BR" w:eastAsia="ar-SA"/>
    </w:rPr>
  </w:style>
  <w:style w:type="paragraph" w:styleId="Ttulo1">
    <w:name w:val="heading 1"/>
    <w:aliases w:val="1,h1,Header 1,Head1,Título 1 Big"/>
    <w:basedOn w:val="Normal"/>
    <w:next w:val="Ttulo1PalatinoLinotype"/>
    <w:link w:val="Ttulo1Char"/>
    <w:qFormat/>
    <w:rsid w:val="004F5854"/>
    <w:pPr>
      <w:keepNext/>
      <w:numPr>
        <w:numId w:val="1"/>
      </w:numPr>
      <w:tabs>
        <w:tab w:val="left" w:pos="716"/>
      </w:tabs>
      <w:jc w:val="both"/>
      <w:outlineLvl w:val="0"/>
    </w:pPr>
    <w:rPr>
      <w:rFonts w:ascii="Palatino Linotype" w:hAnsi="Palatino Linotype"/>
      <w:color w:val="1F497D" w:themeColor="text2"/>
      <w:sz w:val="24"/>
      <w:szCs w:val="32"/>
    </w:rPr>
  </w:style>
  <w:style w:type="paragraph" w:styleId="Ttulo2">
    <w:name w:val="heading 2"/>
    <w:aliases w:val="Chapter Number/Appendix Letter,chn,TF-Overskrit 2,h2,2,Header 2,H2,(Alt+2),Item,UNDERRUBRIK 1-2"/>
    <w:basedOn w:val="Normal"/>
    <w:next w:val="Normal"/>
    <w:link w:val="Ttulo2Char"/>
    <w:unhideWhenUsed/>
    <w:qFormat/>
    <w:rsid w:val="006E52D8"/>
    <w:pPr>
      <w:keepNext/>
      <w:numPr>
        <w:ilvl w:val="1"/>
        <w:numId w:val="1"/>
      </w:numPr>
      <w:outlineLvl w:val="1"/>
    </w:pPr>
    <w:rPr>
      <w:rFonts w:ascii="Verdana" w:hAnsi="Verdana"/>
      <w:color w:val="000000"/>
    </w:rPr>
  </w:style>
  <w:style w:type="paragraph" w:styleId="Ttulo3">
    <w:name w:val="heading 3"/>
    <w:aliases w:val="3,H3&lt;------------------"/>
    <w:basedOn w:val="Normal"/>
    <w:next w:val="Normal"/>
    <w:link w:val="Ttulo3Char"/>
    <w:unhideWhenUsed/>
    <w:qFormat/>
    <w:rsid w:val="006E52D8"/>
    <w:pPr>
      <w:keepNext/>
      <w:numPr>
        <w:ilvl w:val="2"/>
        <w:numId w:val="1"/>
      </w:numPr>
      <w:outlineLvl w:val="2"/>
    </w:pPr>
    <w:rPr>
      <w:rFonts w:ascii="Verdana" w:hAnsi="Verdana"/>
      <w:szCs w:val="22"/>
      <w:lang w:val="x-non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E52D8"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6E52D8"/>
    <w:pPr>
      <w:keepNext/>
      <w:numPr>
        <w:ilvl w:val="4"/>
        <w:numId w:val="1"/>
      </w:numPr>
      <w:jc w:val="both"/>
      <w:outlineLvl w:val="4"/>
    </w:pPr>
    <w:rPr>
      <w:rFonts w:ascii="Arial" w:hAnsi="Arial" w:cs="Arial"/>
      <w:b/>
      <w:bCs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E52D8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E52D8"/>
    <w:pPr>
      <w:keepNext/>
      <w:numPr>
        <w:ilvl w:val="6"/>
        <w:numId w:val="1"/>
      </w:numPr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E52D8"/>
    <w:pPr>
      <w:keepNext/>
      <w:numPr>
        <w:ilvl w:val="7"/>
        <w:numId w:val="1"/>
      </w:numPr>
      <w:outlineLvl w:val="7"/>
    </w:pPr>
    <w:rPr>
      <w:b/>
      <w:bCs/>
      <w:i/>
      <w:iCs/>
      <w:szCs w:val="22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E52D8"/>
    <w:pPr>
      <w:keepNext/>
      <w:numPr>
        <w:ilvl w:val="8"/>
        <w:numId w:val="1"/>
      </w:numPr>
      <w:jc w:val="right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25C4"/>
  </w:style>
  <w:style w:type="paragraph" w:styleId="Rodap">
    <w:name w:val="footer"/>
    <w:basedOn w:val="Normal"/>
    <w:link w:val="RodapChar"/>
    <w:uiPriority w:val="99"/>
    <w:unhideWhenUsed/>
    <w:rsid w:val="000425C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0425C4"/>
  </w:style>
  <w:style w:type="paragraph" w:styleId="Textodebalo">
    <w:name w:val="Balloon Text"/>
    <w:basedOn w:val="Normal"/>
    <w:link w:val="TextodebaloChar"/>
    <w:uiPriority w:val="99"/>
    <w:semiHidden/>
    <w:unhideWhenUsed/>
    <w:rsid w:val="000425C4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5C4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425C4"/>
    <w:rPr>
      <w:color w:val="0000FF" w:themeColor="hyperlink"/>
      <w:u w:val="single"/>
    </w:rPr>
  </w:style>
  <w:style w:type="character" w:customStyle="1" w:styleId="Ttulo1Char">
    <w:name w:val="Título 1 Char"/>
    <w:aliases w:val="1 Char,h1 Char,Header 1 Char,Head1 Char,Título 1 Big Char"/>
    <w:basedOn w:val="Fontepargpadro"/>
    <w:link w:val="Ttulo1"/>
    <w:rsid w:val="004F5854"/>
    <w:rPr>
      <w:rFonts w:ascii="Palatino Linotype" w:eastAsia="Times New Roman" w:hAnsi="Palatino Linotype" w:cs="Times New Roman"/>
      <w:color w:val="1F497D" w:themeColor="text2"/>
      <w:szCs w:val="32"/>
      <w:lang w:val="pt-BR" w:eastAsia="ar-SA"/>
    </w:rPr>
  </w:style>
  <w:style w:type="character" w:customStyle="1" w:styleId="Ttulo2Char">
    <w:name w:val="Título 2 Char"/>
    <w:aliases w:val="Chapter Number/Appendix Letter Char,chn Char,TF-Overskrit 2 Char,h2 Char,2 Char,Header 2 Char,H2 Char,(Alt+2) Char,Item Char,UNDERRUBRIK 1-2 Char"/>
    <w:basedOn w:val="Fontepargpadro"/>
    <w:link w:val="Ttulo2"/>
    <w:rsid w:val="006E52D8"/>
    <w:rPr>
      <w:rFonts w:ascii="Verdana" w:eastAsia="Times New Roman" w:hAnsi="Verdana" w:cs="Times New Roman"/>
      <w:color w:val="000000"/>
      <w:sz w:val="20"/>
      <w:szCs w:val="20"/>
      <w:lang w:val="pt-BR" w:eastAsia="ar-SA"/>
    </w:rPr>
  </w:style>
  <w:style w:type="character" w:customStyle="1" w:styleId="Ttulo3Char">
    <w:name w:val="Título 3 Char"/>
    <w:aliases w:val="3 Char,H3&lt;------------------ Char"/>
    <w:basedOn w:val="Fontepargpadro"/>
    <w:link w:val="Ttulo3"/>
    <w:rsid w:val="006E52D8"/>
    <w:rPr>
      <w:rFonts w:ascii="Verdana" w:eastAsia="Times New Roman" w:hAnsi="Verdana" w:cs="Times New Roman"/>
      <w:sz w:val="22"/>
      <w:szCs w:val="22"/>
      <w:lang w:val="x-none" w:eastAsia="ar-SA"/>
    </w:rPr>
  </w:style>
  <w:style w:type="character" w:customStyle="1" w:styleId="Ttulo4Char">
    <w:name w:val="Título 4 Char"/>
    <w:basedOn w:val="Fontepargpadro"/>
    <w:link w:val="Ttulo4"/>
    <w:semiHidden/>
    <w:rsid w:val="006E52D8"/>
    <w:rPr>
      <w:rFonts w:ascii="Arial" w:eastAsia="Times New Roman" w:hAnsi="Arial" w:cs="Arial"/>
      <w:b/>
      <w:bCs/>
      <w:i/>
      <w:iCs/>
      <w:color w:val="000000"/>
      <w:sz w:val="20"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semiHidden/>
    <w:rsid w:val="006E52D8"/>
    <w:rPr>
      <w:rFonts w:ascii="Arial" w:eastAsia="Times New Roman" w:hAnsi="Arial" w:cs="Arial"/>
      <w:b/>
      <w:bCs/>
      <w:sz w:val="22"/>
      <w:szCs w:val="22"/>
      <w:lang w:val="pt-BR" w:eastAsia="ar-SA"/>
    </w:rPr>
  </w:style>
  <w:style w:type="character" w:customStyle="1" w:styleId="Ttulo6Char">
    <w:name w:val="Título 6 Char"/>
    <w:basedOn w:val="Fontepargpadro"/>
    <w:link w:val="Ttulo6"/>
    <w:semiHidden/>
    <w:rsid w:val="006E52D8"/>
    <w:rPr>
      <w:rFonts w:ascii="Arial" w:eastAsia="Times New Roman" w:hAnsi="Arial" w:cs="Arial"/>
      <w:b/>
      <w:bCs/>
      <w:sz w:val="22"/>
      <w:szCs w:val="22"/>
      <w:lang w:val="pt-BR" w:eastAsia="ar-SA"/>
    </w:rPr>
  </w:style>
  <w:style w:type="character" w:customStyle="1" w:styleId="Ttulo7Char">
    <w:name w:val="Título 7 Char"/>
    <w:basedOn w:val="Fontepargpadro"/>
    <w:link w:val="Ttulo7"/>
    <w:semiHidden/>
    <w:rsid w:val="006E52D8"/>
    <w:rPr>
      <w:rFonts w:ascii="Times New Roman" w:eastAsia="Times New Roman" w:hAnsi="Times New Roman" w:cs="Times New Roman"/>
      <w:b/>
      <w:bCs/>
      <w:i/>
      <w:iCs/>
      <w:sz w:val="20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semiHidden/>
    <w:rsid w:val="006E52D8"/>
    <w:rPr>
      <w:rFonts w:ascii="Times New Roman" w:eastAsia="Times New Roman" w:hAnsi="Times New Roman" w:cs="Times New Roman"/>
      <w:b/>
      <w:bCs/>
      <w:i/>
      <w:iCs/>
      <w:sz w:val="22"/>
      <w:szCs w:val="22"/>
      <w:lang w:val="pt-BR" w:eastAsia="ar-SA"/>
    </w:rPr>
  </w:style>
  <w:style w:type="character" w:customStyle="1" w:styleId="Ttulo9Char">
    <w:name w:val="Título 9 Char"/>
    <w:basedOn w:val="Fontepargpadro"/>
    <w:link w:val="Ttulo9"/>
    <w:semiHidden/>
    <w:rsid w:val="006E52D8"/>
    <w:rPr>
      <w:rFonts w:ascii="Arial" w:eastAsia="Times New Roman" w:hAnsi="Arial" w:cs="Arial"/>
      <w:sz w:val="20"/>
      <w:szCs w:val="20"/>
      <w:lang w:val="pt-BR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4868A3"/>
    <w:pPr>
      <w:tabs>
        <w:tab w:val="right" w:leader="dot" w:pos="10455"/>
      </w:tabs>
      <w:spacing w:before="120" w:after="120"/>
      <w:ind w:left="284" w:hanging="284"/>
    </w:pPr>
    <w:rPr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6E52D8"/>
    <w:pPr>
      <w:ind w:left="200" w:hanging="200"/>
    </w:pPr>
    <w:rPr>
      <w:smallCap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E52D8"/>
    <w:pPr>
      <w:jc w:val="both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E52D8"/>
    <w:rPr>
      <w:rFonts w:ascii="Times New Roman" w:eastAsia="Times New Roman" w:hAnsi="Times New Roman" w:cs="Times New Roman"/>
      <w:sz w:val="20"/>
      <w:lang w:val="pt-BR"/>
    </w:rPr>
  </w:style>
  <w:style w:type="paragraph" w:styleId="Corpodetexto2">
    <w:name w:val="Body Text 2"/>
    <w:basedOn w:val="Normal"/>
    <w:link w:val="Corpodetexto2Char"/>
    <w:semiHidden/>
    <w:unhideWhenUsed/>
    <w:rsid w:val="006E52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6E52D8"/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customStyle="1" w:styleId="PargrafodaListaChar">
    <w:name w:val="Parágrafo da Lista Char"/>
    <w:aliases w:val="Equipment Char"/>
    <w:link w:val="PargrafodaLista"/>
    <w:uiPriority w:val="34"/>
    <w:locked/>
    <w:rsid w:val="006E52D8"/>
    <w:rPr>
      <w:rFonts w:ascii="Calibri" w:eastAsia="Calibri" w:hAnsi="Calibri"/>
      <w:sz w:val="22"/>
      <w:szCs w:val="22"/>
      <w:lang w:eastAsia="ar-SA"/>
    </w:rPr>
  </w:style>
  <w:style w:type="paragraph" w:styleId="PargrafodaLista">
    <w:name w:val="List Paragraph"/>
    <w:aliases w:val="Equipment"/>
    <w:basedOn w:val="Normal"/>
    <w:link w:val="PargrafodaListaChar"/>
    <w:uiPriority w:val="34"/>
    <w:qFormat/>
    <w:rsid w:val="006E52D8"/>
    <w:pPr>
      <w:spacing w:after="200" w:line="276" w:lineRule="auto"/>
      <w:ind w:left="720"/>
    </w:pPr>
    <w:rPr>
      <w:rFonts w:ascii="Calibri" w:eastAsia="Calibri" w:hAnsi="Calibri"/>
      <w:szCs w:val="22"/>
    </w:rPr>
  </w:style>
  <w:style w:type="paragraph" w:customStyle="1" w:styleId="Corpodetexto21">
    <w:name w:val="Corpo de texto 21"/>
    <w:basedOn w:val="Normal"/>
    <w:rsid w:val="006E52D8"/>
    <w:pPr>
      <w:jc w:val="both"/>
    </w:pPr>
    <w:rPr>
      <w:rFonts w:ascii="Arial" w:hAnsi="Arial" w:cs="Arial"/>
      <w:szCs w:val="22"/>
    </w:rPr>
  </w:style>
  <w:style w:type="paragraph" w:customStyle="1" w:styleId="Default">
    <w:name w:val="Default"/>
    <w:rsid w:val="006E52D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table" w:styleId="Tabelacomgrade">
    <w:name w:val="Table Grid"/>
    <w:basedOn w:val="Tabelanormal"/>
    <w:rsid w:val="006E52D8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Estilo2">
    <w:name w:val="Estilo2"/>
    <w:uiPriority w:val="99"/>
    <w:rsid w:val="006E52D8"/>
    <w:pPr>
      <w:numPr>
        <w:numId w:val="2"/>
      </w:numPr>
    </w:pPr>
  </w:style>
  <w:style w:type="character" w:customStyle="1" w:styleId="il">
    <w:name w:val="il"/>
    <w:basedOn w:val="Fontepargpadro"/>
    <w:rsid w:val="003E7C2E"/>
  </w:style>
  <w:style w:type="character" w:customStyle="1" w:styleId="apple-converted-space">
    <w:name w:val="apple-converted-space"/>
    <w:basedOn w:val="Fontepargpadro"/>
    <w:rsid w:val="00ED7413"/>
  </w:style>
  <w:style w:type="character" w:styleId="MenoPendente">
    <w:name w:val="Unresolved Mention"/>
    <w:basedOn w:val="Fontepargpadro"/>
    <w:uiPriority w:val="99"/>
    <w:semiHidden/>
    <w:unhideWhenUsed/>
    <w:rsid w:val="00874BB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57C3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styleId="SimplesTabela3">
    <w:name w:val="Plain Table 3"/>
    <w:basedOn w:val="Tabelanormal"/>
    <w:uiPriority w:val="99"/>
    <w:rsid w:val="009277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99"/>
    <w:rsid w:val="009277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99"/>
    <w:rsid w:val="009277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1PalatinoLinotype">
    <w:name w:val="Título 1 + Palatino Linotype"/>
    <w:aliases w:val="12 pt,Negrito,Automática + Primeira linha:  0,38&quot;"/>
    <w:basedOn w:val="Ttulo1"/>
    <w:rsid w:val="008F1ECE"/>
    <w:pPr>
      <w:numPr>
        <w:numId w:val="0"/>
      </w:numPr>
      <w:tabs>
        <w:tab w:val="clear" w:pos="716"/>
      </w:tabs>
      <w:suppressAutoHyphens w:val="0"/>
      <w:spacing w:before="240" w:after="240"/>
    </w:pPr>
    <w:rPr>
      <w:rFonts w:cs="Arial"/>
      <w:spacing w:val="25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332A"/>
    <w:pPr>
      <w:keepLines/>
      <w:numPr>
        <w:numId w:val="0"/>
      </w:numPr>
      <w:tabs>
        <w:tab w:val="clear" w:pos="716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16332A"/>
    <w:pPr>
      <w:suppressAutoHyphens w:val="0"/>
      <w:spacing w:after="100" w:line="259" w:lineRule="auto"/>
      <w:ind w:left="440"/>
    </w:pPr>
    <w:rPr>
      <w:rFonts w:eastAsiaTheme="minorEastAsia"/>
      <w:szCs w:val="22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973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PedroColletti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mailto:admin@beonup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beonup.com.br" TargetMode="External"/><Relationship Id="rId1" Type="http://schemas.openxmlformats.org/officeDocument/2006/relationships/hyperlink" Target="mailto:contato@beonup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esktop\desktop%20B\Desktop%202\ARQUIVOS%20BEONUP\beonup\Comercial\BOU_P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9791A-2BD8-40BC-B914-32F93DA7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BOU_PCT_TEMPLATE.dotx</Template>
  <TotalTime>693</TotalTime>
  <Pages>15</Pages>
  <Words>915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SNP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mmitidieri</dc:creator>
  <cp:keywords/>
  <dc:description/>
  <cp:lastModifiedBy>Pedro Colletti Silva</cp:lastModifiedBy>
  <cp:revision>14</cp:revision>
  <cp:lastPrinted>2020-06-24T15:59:00Z</cp:lastPrinted>
  <dcterms:created xsi:type="dcterms:W3CDTF">2020-06-25T20:47:00Z</dcterms:created>
  <dcterms:modified xsi:type="dcterms:W3CDTF">2021-06-22T20:51:00Z</dcterms:modified>
</cp:coreProperties>
</file>